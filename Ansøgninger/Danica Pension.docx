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EB6A" w14:textId="64B57E58" w:rsidR="00174EB7" w:rsidRPr="00D91993" w:rsidRDefault="00AA6E0B" w:rsidP="00BB5137">
      <w:pPr>
        <w:tabs>
          <w:tab w:val="left" w:pos="6813"/>
        </w:tabs>
        <w:rPr>
          <w:color w:val="000000" w:themeColor="text1"/>
          <w:sz w:val="28"/>
          <w:szCs w:val="28"/>
        </w:rPr>
      </w:pPr>
      <w:r w:rsidRPr="00D91993">
        <w:rPr>
          <w:noProof/>
          <w:sz w:val="28"/>
          <w:szCs w:val="28"/>
        </w:rPr>
        <w:drawing>
          <wp:anchor distT="0" distB="0" distL="114300" distR="114300" simplePos="0" relativeHeight="251662336" behindDoc="1" locked="0" layoutInCell="1" allowOverlap="1" wp14:anchorId="578F6088" wp14:editId="21BCE5FD">
            <wp:simplePos x="0" y="0"/>
            <wp:positionH relativeFrom="column">
              <wp:posOffset>4639082</wp:posOffset>
            </wp:positionH>
            <wp:positionV relativeFrom="paragraph">
              <wp:posOffset>-697998</wp:posOffset>
            </wp:positionV>
            <wp:extent cx="1437631" cy="1091821"/>
            <wp:effectExtent l="0" t="0" r="0" b="635"/>
            <wp:wrapNone/>
            <wp:docPr id="10" name="Billede 10"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A person with a be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759" cy="1093437"/>
                    </a:xfrm>
                    <a:prstGeom prst="rect">
                      <a:avLst/>
                    </a:prstGeom>
                  </pic:spPr>
                </pic:pic>
              </a:graphicData>
            </a:graphic>
            <wp14:sizeRelH relativeFrom="page">
              <wp14:pctWidth>0</wp14:pctWidth>
            </wp14:sizeRelH>
            <wp14:sizeRelV relativeFrom="page">
              <wp14:pctHeight>0</wp14:pctHeight>
            </wp14:sizeRelV>
          </wp:anchor>
        </w:drawing>
      </w:r>
      <w:r w:rsidRPr="00D91993">
        <w:rPr>
          <w:noProof/>
          <w:color w:val="000000" w:themeColor="text1"/>
          <w:sz w:val="28"/>
          <w:szCs w:val="28"/>
          <w:lang w:eastAsia="da-DK"/>
        </w:rPr>
        <mc:AlternateContent>
          <mc:Choice Requires="wps">
            <w:drawing>
              <wp:anchor distT="45720" distB="45720" distL="114300" distR="114300" simplePos="0" relativeHeight="251660288" behindDoc="0" locked="0" layoutInCell="1" allowOverlap="1" wp14:anchorId="7DD88935" wp14:editId="418C4E9B">
                <wp:simplePos x="0" y="0"/>
                <wp:positionH relativeFrom="margin">
                  <wp:posOffset>-624840</wp:posOffset>
                </wp:positionH>
                <wp:positionV relativeFrom="page">
                  <wp:posOffset>381635</wp:posOffset>
                </wp:positionV>
                <wp:extent cx="2060575" cy="914400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9144000"/>
                        </a:xfrm>
                        <a:prstGeom prst="rect">
                          <a:avLst/>
                        </a:prstGeom>
                        <a:noFill/>
                        <a:ln w="9525">
                          <a:noFill/>
                          <a:miter lim="800000"/>
                          <a:headEnd/>
                          <a:tailEnd/>
                        </a:ln>
                      </wps:spPr>
                      <wps:txbx>
                        <w:txbxContent>
                          <w:p w14:paraId="79800BB2" w14:textId="77777777" w:rsidR="00323BD4" w:rsidRDefault="00323BD4" w:rsidP="001A4781">
                            <w:pPr>
                              <w:pStyle w:val="NoSpacing"/>
                              <w:pBdr>
                                <w:right w:val="single" w:sz="36" w:space="4" w:color="A5B592" w:themeColor="accent1"/>
                              </w:pBdr>
                              <w:jc w:val="center"/>
                              <w:rPr>
                                <w:rFonts w:ascii="Calibri" w:hAnsi="Calibri" w:cs="Calibri"/>
                                <w:color w:val="7C9163" w:themeColor="accent1" w:themeShade="BF"/>
                                <w:sz w:val="24"/>
                                <w:szCs w:val="24"/>
                              </w:rPr>
                            </w:pPr>
                          </w:p>
                          <w:p w14:paraId="22C7CD88" w14:textId="22CBA4DA" w:rsidR="003F5207" w:rsidRPr="00323BD4" w:rsidRDefault="003F5207"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Bernstorffsgade 40</w:t>
                            </w:r>
                          </w:p>
                          <w:p w14:paraId="301658B8" w14:textId="58AC09C3" w:rsidR="003F5207" w:rsidRPr="00323BD4" w:rsidRDefault="003F5207"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1577 Kbh. V</w:t>
                            </w:r>
                          </w:p>
                          <w:p w14:paraId="396CB3E0" w14:textId="7F05F653" w:rsidR="00DD3F8B" w:rsidRPr="00323BD4" w:rsidRDefault="00DD3F8B"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 xml:space="preserve">Att. </w:t>
                            </w:r>
                            <w:sdt>
                              <w:sdtPr>
                                <w:rPr>
                                  <w:rFonts w:cstheme="minorHAnsi"/>
                                  <w:color w:val="7C9163" w:themeColor="accent1" w:themeShade="BF"/>
                                  <w:sz w:val="28"/>
                                  <w:szCs w:val="28"/>
                                </w:rPr>
                                <w:alias w:val="Skriv navn på att."/>
                                <w:tag w:val="Skriv navn på att."/>
                                <w:id w:val="-743793509"/>
                                <w:placeholder>
                                  <w:docPart w:val="FCED4490548AE44A9660549FD487EF0E"/>
                                </w:placeholder>
                                <w:text/>
                              </w:sdtPr>
                              <w:sdtContent>
                                <w:r w:rsidR="00BB5137" w:rsidRPr="00323BD4">
                                  <w:rPr>
                                    <w:rFonts w:cstheme="minorHAnsi"/>
                                    <w:color w:val="7C9163" w:themeColor="accent1" w:themeShade="BF"/>
                                    <w:sz w:val="28"/>
                                    <w:szCs w:val="28"/>
                                  </w:rPr>
                                  <w:t>Peter Moesgaard</w:t>
                                </w:r>
                              </w:sdtContent>
                            </w:sdt>
                          </w:p>
                          <w:p w14:paraId="43928B4C" w14:textId="6F644B70" w:rsidR="00DD3F8B" w:rsidRPr="00323BD4" w:rsidRDefault="00F64B2C" w:rsidP="001A4781">
                            <w:pPr>
                              <w:pStyle w:val="NoSpacing"/>
                              <w:pBdr>
                                <w:right w:val="single" w:sz="36" w:space="4" w:color="A5B592" w:themeColor="accent1"/>
                              </w:pBdr>
                              <w:spacing w:before="120"/>
                              <w:jc w:val="center"/>
                              <w:rPr>
                                <w:rFonts w:cstheme="minorHAnsi"/>
                                <w:color w:val="7C9163" w:themeColor="accent1" w:themeShade="BF"/>
                                <w:sz w:val="28"/>
                                <w:szCs w:val="28"/>
                              </w:rPr>
                            </w:pPr>
                            <w:r w:rsidRPr="00323BD4">
                              <w:rPr>
                                <w:rFonts w:cstheme="minorHAnsi"/>
                                <w:color w:val="7C9163" w:themeColor="accent1" w:themeShade="BF"/>
                                <w:sz w:val="28"/>
                                <w:szCs w:val="28"/>
                              </w:rPr>
                              <w:t>Ans</w:t>
                            </w:r>
                            <w:r w:rsidR="00D91993" w:rsidRPr="00323BD4">
                              <w:rPr>
                                <w:rFonts w:cstheme="minorHAnsi"/>
                                <w:color w:val="7C9163" w:themeColor="accent1" w:themeShade="BF"/>
                                <w:sz w:val="28"/>
                                <w:szCs w:val="28"/>
                              </w:rPr>
                              <w:t>øg</w:t>
                            </w:r>
                            <w:r w:rsidRPr="00323BD4">
                              <w:rPr>
                                <w:rFonts w:cstheme="minorHAnsi"/>
                                <w:color w:val="7C9163" w:themeColor="accent1" w:themeShade="BF"/>
                                <w:sz w:val="28"/>
                                <w:szCs w:val="28"/>
                              </w:rPr>
                              <w:t xml:space="preserve">ning </w:t>
                            </w:r>
                            <w:r w:rsidR="00BB5137" w:rsidRPr="00323BD4">
                              <w:rPr>
                                <w:rFonts w:cstheme="minorHAnsi"/>
                                <w:color w:val="7C9163" w:themeColor="accent1" w:themeShade="BF"/>
                                <w:sz w:val="28"/>
                                <w:szCs w:val="28"/>
                              </w:rPr>
                              <w:t xml:space="preserve">til stillingen som Data </w:t>
                            </w:r>
                            <w:proofErr w:type="spellStart"/>
                            <w:r w:rsidR="00BB5137" w:rsidRPr="00323BD4">
                              <w:rPr>
                                <w:rFonts w:cstheme="minorHAnsi"/>
                                <w:color w:val="7C9163" w:themeColor="accent1" w:themeShade="BF"/>
                                <w:sz w:val="28"/>
                                <w:szCs w:val="28"/>
                              </w:rPr>
                              <w:t>Scientist</w:t>
                            </w:r>
                            <w:proofErr w:type="spellEnd"/>
                            <w:r w:rsidR="00BB5137" w:rsidRPr="00323BD4">
                              <w:rPr>
                                <w:rFonts w:cstheme="minorHAnsi"/>
                                <w:color w:val="7C9163" w:themeColor="accent1" w:themeShade="BF"/>
                                <w:sz w:val="28"/>
                                <w:szCs w:val="28"/>
                              </w:rPr>
                              <w:t xml:space="preserve"> hos Danica Pension</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5F9A7F4C" w:rsidR="00DD3F8B" w:rsidRPr="00323BD4" w:rsidRDefault="00000000" w:rsidP="001A4781">
                            <w:pPr>
                              <w:pStyle w:val="NoSpacing"/>
                              <w:pBdr>
                                <w:right w:val="single" w:sz="36" w:space="4" w:color="A5B592" w:themeColor="accent1"/>
                              </w:pBdr>
                              <w:jc w:val="center"/>
                              <w:rPr>
                                <w:color w:val="7C9163" w:themeColor="accent1" w:themeShade="BF"/>
                                <w:sz w:val="40"/>
                              </w:rPr>
                            </w:pPr>
                            <w:sdt>
                              <w:sdtPr>
                                <w:rPr>
                                  <w:color w:val="7C9163" w:themeColor="accent1" w:themeShade="BF"/>
                                  <w:sz w:val="160"/>
                                </w:rPr>
                                <w:alias w:val="Skriv initialer"/>
                                <w:tag w:val="Skriv initialer"/>
                                <w:id w:val="-426348513"/>
                                <w:placeholder>
                                  <w:docPart w:val="A047490CA5519B4DB7B46C0057108DD1"/>
                                </w:placeholder>
                                <w:text/>
                              </w:sdtPr>
                              <w:sdtContent>
                                <w:r w:rsidR="00B96E6C" w:rsidRPr="00323BD4">
                                  <w:rPr>
                                    <w:color w:val="7C9163" w:themeColor="accent1" w:themeShade="BF"/>
                                    <w:sz w:val="160"/>
                                  </w:rPr>
                                  <w:t>C</w:t>
                                </w:r>
                                <w:r w:rsidR="00323BD4">
                                  <w:rPr>
                                    <w:color w:val="7C9163" w:themeColor="accent1" w:themeShade="BF"/>
                                    <w:sz w:val="160"/>
                                  </w:rPr>
                                  <w:t>A</w:t>
                                </w:r>
                                <w:r w:rsidR="00B96E6C" w:rsidRPr="00323BD4">
                                  <w:rPr>
                                    <w:color w:val="7C9163" w:themeColor="accent1" w:themeShade="BF"/>
                                    <w:sz w:val="160"/>
                                  </w:rPr>
                                  <w:t>T</w:t>
                                </w:r>
                              </w:sdtContent>
                            </w:sdt>
                            <w:r w:rsidR="00DD3F8B" w:rsidRPr="00323BD4">
                              <w:rPr>
                                <w:color w:val="7C9163" w:themeColor="accent1" w:themeShade="BF"/>
                                <w:sz w:val="160"/>
                              </w:rPr>
                              <w:br/>
                            </w:r>
                            <w:sdt>
                              <w:sdtPr>
                                <w:rPr>
                                  <w:color w:val="7C9163" w:themeColor="accent1" w:themeShade="BF"/>
                                  <w:sz w:val="40"/>
                                  <w:lang w:val="en-US"/>
                                </w:rPr>
                                <w:alias w:val="Skriv navn"/>
                                <w:tag w:val="Skriv navn"/>
                                <w:id w:val="-1233228995"/>
                                <w:placeholder>
                                  <w:docPart w:val="A047490CA5519B4DB7B46C0057108DD1"/>
                                </w:placeholder>
                                <w:text/>
                              </w:sdtPr>
                              <w:sdtContent>
                                <w:r w:rsidR="00B96E6C" w:rsidRPr="002D50C7">
                                  <w:rPr>
                                    <w:color w:val="7C9163" w:themeColor="accent1" w:themeShade="BF"/>
                                    <w:sz w:val="40"/>
                                    <w:lang w:val="en-US"/>
                                  </w:rPr>
                                  <w:t xml:space="preserve">Cem </w:t>
                                </w:r>
                                <w:proofErr w:type="spellStart"/>
                                <w:r w:rsidR="00323BD4">
                                  <w:rPr>
                                    <w:color w:val="7C9163" w:themeColor="accent1" w:themeShade="BF"/>
                                    <w:sz w:val="40"/>
                                    <w:lang w:val="en-US"/>
                                  </w:rPr>
                                  <w:t>Akay</w:t>
                                </w:r>
                                <w:proofErr w:type="spellEnd"/>
                                <w:r w:rsidR="00323BD4">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323BD4" w:rsidRDefault="00B565B5" w:rsidP="001A4781">
                            <w:pPr>
                              <w:pStyle w:val="NoSpacing"/>
                              <w:pBdr>
                                <w:right w:val="single" w:sz="36" w:space="4" w:color="A5B592" w:themeColor="accent1"/>
                              </w:pBdr>
                              <w:jc w:val="center"/>
                              <w:rPr>
                                <w:color w:val="7C9163" w:themeColor="accent1" w:themeShade="BF"/>
                              </w:rPr>
                            </w:pPr>
                          </w:p>
                          <w:p w14:paraId="6F90A7D8" w14:textId="77777777" w:rsidR="00DD3F8B" w:rsidRPr="00323BD4" w:rsidRDefault="00DD3F8B" w:rsidP="001A4781">
                            <w:pPr>
                              <w:pStyle w:val="NoSpacing"/>
                              <w:pBdr>
                                <w:right w:val="single" w:sz="36" w:space="4" w:color="A5B592" w:themeColor="accent1"/>
                              </w:pBdr>
                              <w:jc w:val="center"/>
                              <w:rPr>
                                <w:rStyle w:val="A3"/>
                                <w:i w:val="0"/>
                                <w:color w:val="7C9163" w:themeColor="accent1" w:themeShade="BF"/>
                                <w:sz w:val="20"/>
                                <w:szCs w:val="24"/>
                              </w:rPr>
                            </w:pPr>
                          </w:p>
                          <w:p w14:paraId="1B83ECAD" w14:textId="6ECEB67F" w:rsidR="00DD3F8B" w:rsidRPr="00323BD4" w:rsidRDefault="00000000" w:rsidP="001A4781">
                            <w:pPr>
                              <w:pStyle w:val="NoSpacing"/>
                              <w:pBdr>
                                <w:right w:val="single" w:sz="36" w:space="4" w:color="A5B592" w:themeColor="accent1"/>
                              </w:pBdr>
                              <w:jc w:val="center"/>
                              <w:rPr>
                                <w:rStyle w:val="A3"/>
                                <w:i w:val="0"/>
                                <w:color w:val="7C9163" w:themeColor="accent1" w:themeShade="BF"/>
                                <w:sz w:val="28"/>
                                <w:szCs w:val="28"/>
                                <w:lang w:val="en-US"/>
                              </w:rPr>
                            </w:pPr>
                            <w:sdt>
                              <w:sdtPr>
                                <w:rPr>
                                  <w:rStyle w:val="A3"/>
                                  <w:i w:val="0"/>
                                  <w:color w:val="7C9163" w:themeColor="accent1" w:themeShade="BF"/>
                                  <w:sz w:val="28"/>
                                  <w:szCs w:val="28"/>
                                  <w:lang w:val="en-US"/>
                                </w:rPr>
                                <w:alias w:val="Skriv gade og nr."/>
                                <w:tag w:val="Skriv gade og nr."/>
                                <w:id w:val="1675379021"/>
                                <w:placeholder>
                                  <w:docPart w:val="EF9D1E85EA20894A98CA8C1F869B6599"/>
                                </w:placeholder>
                                <w:text/>
                              </w:sdtPr>
                              <w:sdtContent>
                                <w:proofErr w:type="spellStart"/>
                                <w:r w:rsidR="00B96E6C" w:rsidRPr="00323BD4">
                                  <w:rPr>
                                    <w:rStyle w:val="A3"/>
                                    <w:i w:val="0"/>
                                    <w:color w:val="7C9163" w:themeColor="accent1" w:themeShade="BF"/>
                                    <w:sz w:val="28"/>
                                    <w:szCs w:val="28"/>
                                    <w:lang w:val="en-US"/>
                                  </w:rPr>
                                  <w:t>Næsborgvej</w:t>
                                </w:r>
                                <w:proofErr w:type="spellEnd"/>
                                <w:r w:rsidR="00B96E6C" w:rsidRPr="00323BD4">
                                  <w:rPr>
                                    <w:rStyle w:val="A3"/>
                                    <w:i w:val="0"/>
                                    <w:color w:val="7C9163" w:themeColor="accent1" w:themeShade="BF"/>
                                    <w:sz w:val="28"/>
                                    <w:szCs w:val="28"/>
                                    <w:lang w:val="en-US"/>
                                  </w:rPr>
                                  <w:t xml:space="preserve"> 62 </w:t>
                                </w:r>
                                <w:proofErr w:type="spellStart"/>
                                <w:r w:rsidR="00B96E6C" w:rsidRPr="00323BD4">
                                  <w:rPr>
                                    <w:rStyle w:val="A3"/>
                                    <w:i w:val="0"/>
                                    <w:color w:val="7C9163" w:themeColor="accent1" w:themeShade="BF"/>
                                    <w:sz w:val="28"/>
                                    <w:szCs w:val="28"/>
                                    <w:lang w:val="en-US"/>
                                  </w:rPr>
                                  <w:t>st.</w:t>
                                </w:r>
                                <w:proofErr w:type="spellEnd"/>
                                <w:r w:rsidR="00B96E6C" w:rsidRPr="00323BD4">
                                  <w:rPr>
                                    <w:rStyle w:val="A3"/>
                                    <w:i w:val="0"/>
                                    <w:color w:val="7C9163" w:themeColor="accent1" w:themeShade="BF"/>
                                    <w:sz w:val="28"/>
                                    <w:szCs w:val="28"/>
                                    <w:lang w:val="en-US"/>
                                  </w:rPr>
                                  <w:t xml:space="preserve"> </w:t>
                                </w:r>
                                <w:proofErr w:type="spellStart"/>
                                <w:r w:rsidR="00B96E6C" w:rsidRPr="00323BD4">
                                  <w:rPr>
                                    <w:rStyle w:val="A3"/>
                                    <w:i w:val="0"/>
                                    <w:color w:val="7C9163" w:themeColor="accent1" w:themeShade="BF"/>
                                    <w:sz w:val="28"/>
                                    <w:szCs w:val="28"/>
                                    <w:lang w:val="en-US"/>
                                  </w:rPr>
                                  <w:t>th.</w:t>
                                </w:r>
                                <w:proofErr w:type="spellEnd"/>
                              </w:sdtContent>
                            </w:sdt>
                            <w:r w:rsidR="00DD3F8B" w:rsidRPr="00323BD4">
                              <w:rPr>
                                <w:rStyle w:val="A3"/>
                                <w:i w:val="0"/>
                                <w:color w:val="7C9163" w:themeColor="accent1" w:themeShade="BF"/>
                                <w:sz w:val="28"/>
                                <w:szCs w:val="28"/>
                                <w:lang w:val="en-US"/>
                              </w:rPr>
                              <w:br/>
                              <w:t xml:space="preserve"> </w:t>
                            </w:r>
                            <w:sdt>
                              <w:sdtPr>
                                <w:rPr>
                                  <w:rStyle w:val="A3"/>
                                  <w:i w:val="0"/>
                                  <w:color w:val="7C9163" w:themeColor="accent1" w:themeShade="BF"/>
                                  <w:sz w:val="28"/>
                                  <w:szCs w:val="28"/>
                                  <w:lang w:val="en-US"/>
                                </w:rPr>
                                <w:alias w:val="Skriv postnummer og by"/>
                                <w:tag w:val="Skriv postnummer og by"/>
                                <w:id w:val="1866942169"/>
                                <w:placeholder>
                                  <w:docPart w:val="EF9D1E85EA20894A98CA8C1F869B6599"/>
                                </w:placeholder>
                                <w:text/>
                              </w:sdtPr>
                              <w:sdtContent>
                                <w:r w:rsidR="00B96E6C" w:rsidRPr="00323BD4">
                                  <w:rPr>
                                    <w:rStyle w:val="A3"/>
                                    <w:i w:val="0"/>
                                    <w:color w:val="7C9163" w:themeColor="accent1" w:themeShade="BF"/>
                                    <w:sz w:val="28"/>
                                    <w:szCs w:val="28"/>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8"/>
                                  <w:szCs w:val="28"/>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323BD4">
                                  <w:rPr>
                                    <w:rStyle w:val="A3"/>
                                    <w:i w:val="0"/>
                                    <w:color w:val="7C9163" w:themeColor="accent1" w:themeShade="BF"/>
                                    <w:sz w:val="28"/>
                                    <w:szCs w:val="28"/>
                                    <w:lang w:val="en-US"/>
                                  </w:rPr>
                                  <w:t>cem.a.turker@gmail.com</w:t>
                                </w:r>
                              </w:sdtContent>
                            </w:sdt>
                            <w:r w:rsidR="00DD3F8B" w:rsidRPr="00323BD4">
                              <w:rPr>
                                <w:color w:val="7C9163" w:themeColor="accent1" w:themeShade="BF"/>
                                <w:sz w:val="28"/>
                                <w:szCs w:val="28"/>
                                <w:lang w:val="en-US"/>
                              </w:rPr>
                              <w:br/>
                            </w:r>
                            <w:sdt>
                              <w:sdtPr>
                                <w:rPr>
                                  <w:color w:val="7C9163" w:themeColor="accent1" w:themeShade="BF"/>
                                  <w:sz w:val="28"/>
                                  <w:szCs w:val="28"/>
                                  <w:lang w:val="en-US"/>
                                </w:rPr>
                                <w:alias w:val="Skriv tlf. nr."/>
                                <w:tag w:val="Skriv tlf. nr."/>
                                <w:id w:val="1321931217"/>
                                <w:placeholder>
                                  <w:docPart w:val="EF9D1E85EA20894A98CA8C1F869B6599"/>
                                </w:placeholder>
                                <w:text/>
                              </w:sdtPr>
                              <w:sdtContent>
                                <w:r w:rsidR="00B96E6C" w:rsidRPr="00323BD4">
                                  <w:rPr>
                                    <w:color w:val="7C9163" w:themeColor="accent1" w:themeShade="BF"/>
                                    <w:sz w:val="28"/>
                                    <w:szCs w:val="28"/>
                                    <w:lang w:val="en-US"/>
                                  </w:rPr>
                                  <w:t>6127 1187</w:t>
                                </w:r>
                              </w:sdtContent>
                            </w:sdt>
                            <w:r w:rsidR="00DD3F8B" w:rsidRPr="001A4781">
                              <w:rPr>
                                <w:rStyle w:val="A3"/>
                                <w:color w:val="7C9163" w:themeColor="accent1" w:themeShade="BF"/>
                                <w:sz w:val="18"/>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88935" id="_x0000_t202" coordsize="21600,21600" o:spt="202" path="m,l,21600r21600,l21600,xe">
                <v:stroke joinstyle="miter"/>
                <v:path gradientshapeok="t" o:connecttype="rect"/>
              </v:shapetype>
              <v:shape id="Tekstfelt 2" o:spid="_x0000_s1026" type="#_x0000_t202" style="position:absolute;left:0;text-align:left;margin-left:-49.2pt;margin-top:30.05pt;width:162.25pt;height:10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" filled="f" stroked="f">
                <v:textbox>
                  <w:txbxContent>
                    <w:p w14:paraId="79800BB2" w14:textId="77777777" w:rsidR="00323BD4" w:rsidRDefault="00323BD4" w:rsidP="001A4781">
                      <w:pPr>
                        <w:pStyle w:val="NoSpacing"/>
                        <w:pBdr>
                          <w:right w:val="single" w:sz="36" w:space="4" w:color="A5B592" w:themeColor="accent1"/>
                        </w:pBdr>
                        <w:jc w:val="center"/>
                        <w:rPr>
                          <w:rFonts w:ascii="Calibri" w:hAnsi="Calibri" w:cs="Calibri"/>
                          <w:color w:val="7C9163" w:themeColor="accent1" w:themeShade="BF"/>
                          <w:sz w:val="24"/>
                          <w:szCs w:val="24"/>
                        </w:rPr>
                      </w:pPr>
                    </w:p>
                    <w:p w14:paraId="22C7CD88" w14:textId="22CBA4DA" w:rsidR="003F5207" w:rsidRPr="00323BD4" w:rsidRDefault="003F5207"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Bernstorffsgade 40</w:t>
                      </w:r>
                    </w:p>
                    <w:p w14:paraId="301658B8" w14:textId="58AC09C3" w:rsidR="003F5207" w:rsidRPr="00323BD4" w:rsidRDefault="003F5207"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1577 Kbh. V</w:t>
                      </w:r>
                    </w:p>
                    <w:p w14:paraId="396CB3E0" w14:textId="7F05F653" w:rsidR="00DD3F8B" w:rsidRPr="00323BD4" w:rsidRDefault="00DD3F8B" w:rsidP="001A4781">
                      <w:pPr>
                        <w:pStyle w:val="NoSpacing"/>
                        <w:pBdr>
                          <w:right w:val="single" w:sz="36" w:space="4" w:color="A5B592" w:themeColor="accent1"/>
                        </w:pBdr>
                        <w:jc w:val="center"/>
                        <w:rPr>
                          <w:rFonts w:cstheme="minorHAnsi"/>
                          <w:color w:val="7C9163" w:themeColor="accent1" w:themeShade="BF"/>
                          <w:sz w:val="28"/>
                          <w:szCs w:val="28"/>
                        </w:rPr>
                      </w:pPr>
                      <w:r w:rsidRPr="00323BD4">
                        <w:rPr>
                          <w:rFonts w:cstheme="minorHAnsi"/>
                          <w:color w:val="7C9163" w:themeColor="accent1" w:themeShade="BF"/>
                          <w:sz w:val="28"/>
                          <w:szCs w:val="28"/>
                        </w:rPr>
                        <w:t xml:space="preserve">Att. </w:t>
                      </w:r>
                      <w:sdt>
                        <w:sdtPr>
                          <w:rPr>
                            <w:rFonts w:cstheme="minorHAnsi"/>
                            <w:color w:val="7C9163" w:themeColor="accent1" w:themeShade="BF"/>
                            <w:sz w:val="28"/>
                            <w:szCs w:val="28"/>
                          </w:rPr>
                          <w:alias w:val="Skriv navn på att."/>
                          <w:tag w:val="Skriv navn på att."/>
                          <w:id w:val="-743793509"/>
                          <w:placeholder>
                            <w:docPart w:val="FCED4490548AE44A9660549FD487EF0E"/>
                          </w:placeholder>
                          <w:text/>
                        </w:sdtPr>
                        <w:sdtContent>
                          <w:r w:rsidR="00BB5137" w:rsidRPr="00323BD4">
                            <w:rPr>
                              <w:rFonts w:cstheme="minorHAnsi"/>
                              <w:color w:val="7C9163" w:themeColor="accent1" w:themeShade="BF"/>
                              <w:sz w:val="28"/>
                              <w:szCs w:val="28"/>
                            </w:rPr>
                            <w:t>Peter Moesgaard</w:t>
                          </w:r>
                        </w:sdtContent>
                      </w:sdt>
                    </w:p>
                    <w:p w14:paraId="43928B4C" w14:textId="6F644B70" w:rsidR="00DD3F8B" w:rsidRPr="00323BD4" w:rsidRDefault="00F64B2C" w:rsidP="001A4781">
                      <w:pPr>
                        <w:pStyle w:val="NoSpacing"/>
                        <w:pBdr>
                          <w:right w:val="single" w:sz="36" w:space="4" w:color="A5B592" w:themeColor="accent1"/>
                        </w:pBdr>
                        <w:spacing w:before="120"/>
                        <w:jc w:val="center"/>
                        <w:rPr>
                          <w:rFonts w:cstheme="minorHAnsi"/>
                          <w:color w:val="7C9163" w:themeColor="accent1" w:themeShade="BF"/>
                          <w:sz w:val="28"/>
                          <w:szCs w:val="28"/>
                        </w:rPr>
                      </w:pPr>
                      <w:r w:rsidRPr="00323BD4">
                        <w:rPr>
                          <w:rFonts w:cstheme="minorHAnsi"/>
                          <w:color w:val="7C9163" w:themeColor="accent1" w:themeShade="BF"/>
                          <w:sz w:val="28"/>
                          <w:szCs w:val="28"/>
                        </w:rPr>
                        <w:t>Ans</w:t>
                      </w:r>
                      <w:r w:rsidR="00D91993" w:rsidRPr="00323BD4">
                        <w:rPr>
                          <w:rFonts w:cstheme="minorHAnsi"/>
                          <w:color w:val="7C9163" w:themeColor="accent1" w:themeShade="BF"/>
                          <w:sz w:val="28"/>
                          <w:szCs w:val="28"/>
                        </w:rPr>
                        <w:t>øg</w:t>
                      </w:r>
                      <w:r w:rsidRPr="00323BD4">
                        <w:rPr>
                          <w:rFonts w:cstheme="minorHAnsi"/>
                          <w:color w:val="7C9163" w:themeColor="accent1" w:themeShade="BF"/>
                          <w:sz w:val="28"/>
                          <w:szCs w:val="28"/>
                        </w:rPr>
                        <w:t xml:space="preserve">ning </w:t>
                      </w:r>
                      <w:r w:rsidR="00BB5137" w:rsidRPr="00323BD4">
                        <w:rPr>
                          <w:rFonts w:cstheme="minorHAnsi"/>
                          <w:color w:val="7C9163" w:themeColor="accent1" w:themeShade="BF"/>
                          <w:sz w:val="28"/>
                          <w:szCs w:val="28"/>
                        </w:rPr>
                        <w:t xml:space="preserve">til stillingen som Data </w:t>
                      </w:r>
                      <w:proofErr w:type="spellStart"/>
                      <w:r w:rsidR="00BB5137" w:rsidRPr="00323BD4">
                        <w:rPr>
                          <w:rFonts w:cstheme="minorHAnsi"/>
                          <w:color w:val="7C9163" w:themeColor="accent1" w:themeShade="BF"/>
                          <w:sz w:val="28"/>
                          <w:szCs w:val="28"/>
                        </w:rPr>
                        <w:t>Scientist</w:t>
                      </w:r>
                      <w:proofErr w:type="spellEnd"/>
                      <w:r w:rsidR="00BB5137" w:rsidRPr="00323BD4">
                        <w:rPr>
                          <w:rFonts w:cstheme="minorHAnsi"/>
                          <w:color w:val="7C9163" w:themeColor="accent1" w:themeShade="BF"/>
                          <w:sz w:val="28"/>
                          <w:szCs w:val="28"/>
                        </w:rPr>
                        <w:t xml:space="preserve"> hos Danica Pension</w:t>
                      </w:r>
                    </w:p>
                    <w:p w14:paraId="67F6BEEB"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00073530" w14:textId="77777777" w:rsidR="00B565B5" w:rsidRPr="00F64B2C" w:rsidRDefault="00B565B5" w:rsidP="001A4781">
                      <w:pPr>
                        <w:pStyle w:val="NoSpacing"/>
                        <w:pBdr>
                          <w:right w:val="single" w:sz="36" w:space="4" w:color="A5B592" w:themeColor="accent1"/>
                        </w:pBdr>
                        <w:spacing w:before="120"/>
                        <w:jc w:val="center"/>
                        <w:rPr>
                          <w:color w:val="7C9163" w:themeColor="accent1" w:themeShade="BF"/>
                        </w:rPr>
                      </w:pPr>
                    </w:p>
                    <w:p w14:paraId="2F90108F" w14:textId="77777777" w:rsidR="00DD3F8B" w:rsidRPr="00F64B2C" w:rsidRDefault="00DD3F8B" w:rsidP="001A4781">
                      <w:pPr>
                        <w:pStyle w:val="NoSpacing"/>
                        <w:pBdr>
                          <w:right w:val="single" w:sz="36" w:space="4" w:color="A5B592" w:themeColor="accent1"/>
                        </w:pBdr>
                        <w:spacing w:before="120"/>
                        <w:jc w:val="center"/>
                        <w:rPr>
                          <w:color w:val="7C9163" w:themeColor="accent1" w:themeShade="BF"/>
                        </w:rPr>
                      </w:pPr>
                    </w:p>
                    <w:p w14:paraId="44D8188A" w14:textId="5F9A7F4C" w:rsidR="00DD3F8B" w:rsidRPr="00323BD4" w:rsidRDefault="00000000" w:rsidP="001A4781">
                      <w:pPr>
                        <w:pStyle w:val="NoSpacing"/>
                        <w:pBdr>
                          <w:right w:val="single" w:sz="36" w:space="4" w:color="A5B592" w:themeColor="accent1"/>
                        </w:pBdr>
                        <w:jc w:val="center"/>
                        <w:rPr>
                          <w:color w:val="7C9163" w:themeColor="accent1" w:themeShade="BF"/>
                          <w:sz w:val="40"/>
                        </w:rPr>
                      </w:pPr>
                      <w:sdt>
                        <w:sdtPr>
                          <w:rPr>
                            <w:color w:val="7C9163" w:themeColor="accent1" w:themeShade="BF"/>
                            <w:sz w:val="160"/>
                          </w:rPr>
                          <w:alias w:val="Skriv initialer"/>
                          <w:tag w:val="Skriv initialer"/>
                          <w:id w:val="-426348513"/>
                          <w:placeholder>
                            <w:docPart w:val="A047490CA5519B4DB7B46C0057108DD1"/>
                          </w:placeholder>
                          <w:text/>
                        </w:sdtPr>
                        <w:sdtContent>
                          <w:r w:rsidR="00B96E6C" w:rsidRPr="00323BD4">
                            <w:rPr>
                              <w:color w:val="7C9163" w:themeColor="accent1" w:themeShade="BF"/>
                              <w:sz w:val="160"/>
                            </w:rPr>
                            <w:t>C</w:t>
                          </w:r>
                          <w:r w:rsidR="00323BD4">
                            <w:rPr>
                              <w:color w:val="7C9163" w:themeColor="accent1" w:themeShade="BF"/>
                              <w:sz w:val="160"/>
                            </w:rPr>
                            <w:t>A</w:t>
                          </w:r>
                          <w:r w:rsidR="00B96E6C" w:rsidRPr="00323BD4">
                            <w:rPr>
                              <w:color w:val="7C9163" w:themeColor="accent1" w:themeShade="BF"/>
                              <w:sz w:val="160"/>
                            </w:rPr>
                            <w:t>T</w:t>
                          </w:r>
                        </w:sdtContent>
                      </w:sdt>
                      <w:r w:rsidR="00DD3F8B" w:rsidRPr="00323BD4">
                        <w:rPr>
                          <w:color w:val="7C9163" w:themeColor="accent1" w:themeShade="BF"/>
                          <w:sz w:val="160"/>
                        </w:rPr>
                        <w:br/>
                      </w:r>
                      <w:sdt>
                        <w:sdtPr>
                          <w:rPr>
                            <w:color w:val="7C9163" w:themeColor="accent1" w:themeShade="BF"/>
                            <w:sz w:val="40"/>
                            <w:lang w:val="en-US"/>
                          </w:rPr>
                          <w:alias w:val="Skriv navn"/>
                          <w:tag w:val="Skriv navn"/>
                          <w:id w:val="-1233228995"/>
                          <w:placeholder>
                            <w:docPart w:val="A047490CA5519B4DB7B46C0057108DD1"/>
                          </w:placeholder>
                          <w:text/>
                        </w:sdtPr>
                        <w:sdtContent>
                          <w:r w:rsidR="00B96E6C" w:rsidRPr="002D50C7">
                            <w:rPr>
                              <w:color w:val="7C9163" w:themeColor="accent1" w:themeShade="BF"/>
                              <w:sz w:val="40"/>
                              <w:lang w:val="en-US"/>
                            </w:rPr>
                            <w:t xml:space="preserve">Cem </w:t>
                          </w:r>
                          <w:proofErr w:type="spellStart"/>
                          <w:r w:rsidR="00323BD4">
                            <w:rPr>
                              <w:color w:val="7C9163" w:themeColor="accent1" w:themeShade="BF"/>
                              <w:sz w:val="40"/>
                              <w:lang w:val="en-US"/>
                            </w:rPr>
                            <w:t>Akay</w:t>
                          </w:r>
                          <w:proofErr w:type="spellEnd"/>
                          <w:r w:rsidR="00323BD4">
                            <w:rPr>
                              <w:color w:val="7C9163" w:themeColor="accent1" w:themeShade="BF"/>
                              <w:sz w:val="40"/>
                              <w:lang w:val="en-US"/>
                            </w:rPr>
                            <w:t xml:space="preserve"> </w:t>
                          </w:r>
                          <w:proofErr w:type="spellStart"/>
                          <w:r w:rsidR="00B96E6C" w:rsidRPr="002D50C7">
                            <w:rPr>
                              <w:color w:val="7C9163" w:themeColor="accent1" w:themeShade="BF"/>
                              <w:sz w:val="40"/>
                              <w:lang w:val="en-US"/>
                            </w:rPr>
                            <w:t>Türker</w:t>
                          </w:r>
                          <w:proofErr w:type="spellEnd"/>
                        </w:sdtContent>
                      </w:sdt>
                    </w:p>
                    <w:p w14:paraId="31323E66" w14:textId="77777777" w:rsidR="00B565B5" w:rsidRPr="00323BD4" w:rsidRDefault="00B565B5" w:rsidP="001A4781">
                      <w:pPr>
                        <w:pStyle w:val="NoSpacing"/>
                        <w:pBdr>
                          <w:right w:val="single" w:sz="36" w:space="4" w:color="A5B592" w:themeColor="accent1"/>
                        </w:pBdr>
                        <w:jc w:val="center"/>
                        <w:rPr>
                          <w:color w:val="7C9163" w:themeColor="accent1" w:themeShade="BF"/>
                        </w:rPr>
                      </w:pPr>
                    </w:p>
                    <w:p w14:paraId="6F90A7D8" w14:textId="77777777" w:rsidR="00DD3F8B" w:rsidRPr="00323BD4" w:rsidRDefault="00DD3F8B" w:rsidP="001A4781">
                      <w:pPr>
                        <w:pStyle w:val="NoSpacing"/>
                        <w:pBdr>
                          <w:right w:val="single" w:sz="36" w:space="4" w:color="A5B592" w:themeColor="accent1"/>
                        </w:pBdr>
                        <w:jc w:val="center"/>
                        <w:rPr>
                          <w:rStyle w:val="A3"/>
                          <w:i w:val="0"/>
                          <w:color w:val="7C9163" w:themeColor="accent1" w:themeShade="BF"/>
                          <w:sz w:val="20"/>
                          <w:szCs w:val="24"/>
                        </w:rPr>
                      </w:pPr>
                    </w:p>
                    <w:p w14:paraId="1B83ECAD" w14:textId="6ECEB67F" w:rsidR="00DD3F8B" w:rsidRPr="00323BD4" w:rsidRDefault="00000000" w:rsidP="001A4781">
                      <w:pPr>
                        <w:pStyle w:val="NoSpacing"/>
                        <w:pBdr>
                          <w:right w:val="single" w:sz="36" w:space="4" w:color="A5B592" w:themeColor="accent1"/>
                        </w:pBdr>
                        <w:jc w:val="center"/>
                        <w:rPr>
                          <w:rStyle w:val="A3"/>
                          <w:i w:val="0"/>
                          <w:color w:val="7C9163" w:themeColor="accent1" w:themeShade="BF"/>
                          <w:sz w:val="28"/>
                          <w:szCs w:val="28"/>
                          <w:lang w:val="en-US"/>
                        </w:rPr>
                      </w:pPr>
                      <w:sdt>
                        <w:sdtPr>
                          <w:rPr>
                            <w:rStyle w:val="A3"/>
                            <w:i w:val="0"/>
                            <w:color w:val="7C9163" w:themeColor="accent1" w:themeShade="BF"/>
                            <w:sz w:val="28"/>
                            <w:szCs w:val="28"/>
                            <w:lang w:val="en-US"/>
                          </w:rPr>
                          <w:alias w:val="Skriv gade og nr."/>
                          <w:tag w:val="Skriv gade og nr."/>
                          <w:id w:val="1675379021"/>
                          <w:placeholder>
                            <w:docPart w:val="EF9D1E85EA20894A98CA8C1F869B6599"/>
                          </w:placeholder>
                          <w:text/>
                        </w:sdtPr>
                        <w:sdtContent>
                          <w:proofErr w:type="spellStart"/>
                          <w:r w:rsidR="00B96E6C" w:rsidRPr="00323BD4">
                            <w:rPr>
                              <w:rStyle w:val="A3"/>
                              <w:i w:val="0"/>
                              <w:color w:val="7C9163" w:themeColor="accent1" w:themeShade="BF"/>
                              <w:sz w:val="28"/>
                              <w:szCs w:val="28"/>
                              <w:lang w:val="en-US"/>
                            </w:rPr>
                            <w:t>Næsborgvej</w:t>
                          </w:r>
                          <w:proofErr w:type="spellEnd"/>
                          <w:r w:rsidR="00B96E6C" w:rsidRPr="00323BD4">
                            <w:rPr>
                              <w:rStyle w:val="A3"/>
                              <w:i w:val="0"/>
                              <w:color w:val="7C9163" w:themeColor="accent1" w:themeShade="BF"/>
                              <w:sz w:val="28"/>
                              <w:szCs w:val="28"/>
                              <w:lang w:val="en-US"/>
                            </w:rPr>
                            <w:t xml:space="preserve"> 62 </w:t>
                          </w:r>
                          <w:proofErr w:type="spellStart"/>
                          <w:r w:rsidR="00B96E6C" w:rsidRPr="00323BD4">
                            <w:rPr>
                              <w:rStyle w:val="A3"/>
                              <w:i w:val="0"/>
                              <w:color w:val="7C9163" w:themeColor="accent1" w:themeShade="BF"/>
                              <w:sz w:val="28"/>
                              <w:szCs w:val="28"/>
                              <w:lang w:val="en-US"/>
                            </w:rPr>
                            <w:t>st.</w:t>
                          </w:r>
                          <w:proofErr w:type="spellEnd"/>
                          <w:r w:rsidR="00B96E6C" w:rsidRPr="00323BD4">
                            <w:rPr>
                              <w:rStyle w:val="A3"/>
                              <w:i w:val="0"/>
                              <w:color w:val="7C9163" w:themeColor="accent1" w:themeShade="BF"/>
                              <w:sz w:val="28"/>
                              <w:szCs w:val="28"/>
                              <w:lang w:val="en-US"/>
                            </w:rPr>
                            <w:t xml:space="preserve"> </w:t>
                          </w:r>
                          <w:proofErr w:type="spellStart"/>
                          <w:r w:rsidR="00B96E6C" w:rsidRPr="00323BD4">
                            <w:rPr>
                              <w:rStyle w:val="A3"/>
                              <w:i w:val="0"/>
                              <w:color w:val="7C9163" w:themeColor="accent1" w:themeShade="BF"/>
                              <w:sz w:val="28"/>
                              <w:szCs w:val="28"/>
                              <w:lang w:val="en-US"/>
                            </w:rPr>
                            <w:t>th.</w:t>
                          </w:r>
                          <w:proofErr w:type="spellEnd"/>
                        </w:sdtContent>
                      </w:sdt>
                      <w:r w:rsidR="00DD3F8B" w:rsidRPr="00323BD4">
                        <w:rPr>
                          <w:rStyle w:val="A3"/>
                          <w:i w:val="0"/>
                          <w:color w:val="7C9163" w:themeColor="accent1" w:themeShade="BF"/>
                          <w:sz w:val="28"/>
                          <w:szCs w:val="28"/>
                          <w:lang w:val="en-US"/>
                        </w:rPr>
                        <w:br/>
                        <w:t xml:space="preserve"> </w:t>
                      </w:r>
                      <w:sdt>
                        <w:sdtPr>
                          <w:rPr>
                            <w:rStyle w:val="A3"/>
                            <w:i w:val="0"/>
                            <w:color w:val="7C9163" w:themeColor="accent1" w:themeShade="BF"/>
                            <w:sz w:val="28"/>
                            <w:szCs w:val="28"/>
                            <w:lang w:val="en-US"/>
                          </w:rPr>
                          <w:alias w:val="Skriv postnummer og by"/>
                          <w:tag w:val="Skriv postnummer og by"/>
                          <w:id w:val="1866942169"/>
                          <w:placeholder>
                            <w:docPart w:val="EF9D1E85EA20894A98CA8C1F869B6599"/>
                          </w:placeholder>
                          <w:text/>
                        </w:sdtPr>
                        <w:sdtContent>
                          <w:r w:rsidR="00B96E6C" w:rsidRPr="00323BD4">
                            <w:rPr>
                              <w:rStyle w:val="A3"/>
                              <w:i w:val="0"/>
                              <w:color w:val="7C9163" w:themeColor="accent1" w:themeShade="BF"/>
                              <w:sz w:val="28"/>
                              <w:szCs w:val="28"/>
                              <w:lang w:val="en-US"/>
                            </w:rPr>
                            <w:t>2650 Hvidovre</w:t>
                          </w:r>
                        </w:sdtContent>
                      </w:sdt>
                    </w:p>
                    <w:p w14:paraId="2F1B6F35" w14:textId="46D2CA69" w:rsidR="00DD3F8B" w:rsidRPr="001A4781" w:rsidRDefault="00000000" w:rsidP="001A4781">
                      <w:pPr>
                        <w:pStyle w:val="NoSpacing"/>
                        <w:pBdr>
                          <w:right w:val="single" w:sz="36" w:space="4" w:color="A5B592" w:themeColor="accent1"/>
                        </w:pBdr>
                        <w:jc w:val="center"/>
                        <w:rPr>
                          <w:color w:val="7C9163" w:themeColor="accent1" w:themeShade="BF"/>
                          <w:sz w:val="20"/>
                          <w:szCs w:val="24"/>
                          <w:lang w:val="en-US"/>
                        </w:rPr>
                      </w:pPr>
                      <w:sdt>
                        <w:sdtPr>
                          <w:rPr>
                            <w:rStyle w:val="A3"/>
                            <w:i w:val="0"/>
                            <w:color w:val="7C9163" w:themeColor="accent1" w:themeShade="BF"/>
                            <w:sz w:val="28"/>
                            <w:szCs w:val="28"/>
                          </w:rPr>
                          <w:alias w:val="Skriv email"/>
                          <w:tag w:val="Skriv email"/>
                          <w:id w:val="1278756055"/>
                          <w:placeholder>
                            <w:docPart w:val="EF9D1E85EA20894A98CA8C1F869B6599"/>
                          </w:placeholder>
                        </w:sdtPr>
                        <w:sdtEndPr>
                          <w:rPr>
                            <w:rStyle w:val="Hyperlink"/>
                            <w:rFonts w:cstheme="minorBidi"/>
                            <w:iCs w:val="0"/>
                            <w:u w:val="single"/>
                          </w:rPr>
                        </w:sdtEndPr>
                        <w:sdtContent>
                          <w:r w:rsidR="00B96E6C" w:rsidRPr="00323BD4">
                            <w:rPr>
                              <w:rStyle w:val="A3"/>
                              <w:i w:val="0"/>
                              <w:color w:val="7C9163" w:themeColor="accent1" w:themeShade="BF"/>
                              <w:sz w:val="28"/>
                              <w:szCs w:val="28"/>
                              <w:lang w:val="en-US"/>
                            </w:rPr>
                            <w:t>cem.a.turker@gmail.com</w:t>
                          </w:r>
                        </w:sdtContent>
                      </w:sdt>
                      <w:r w:rsidR="00DD3F8B" w:rsidRPr="00323BD4">
                        <w:rPr>
                          <w:color w:val="7C9163" w:themeColor="accent1" w:themeShade="BF"/>
                          <w:sz w:val="28"/>
                          <w:szCs w:val="28"/>
                          <w:lang w:val="en-US"/>
                        </w:rPr>
                        <w:br/>
                      </w:r>
                      <w:sdt>
                        <w:sdtPr>
                          <w:rPr>
                            <w:color w:val="7C9163" w:themeColor="accent1" w:themeShade="BF"/>
                            <w:sz w:val="28"/>
                            <w:szCs w:val="28"/>
                            <w:lang w:val="en-US"/>
                          </w:rPr>
                          <w:alias w:val="Skriv tlf. nr."/>
                          <w:tag w:val="Skriv tlf. nr."/>
                          <w:id w:val="1321931217"/>
                          <w:placeholder>
                            <w:docPart w:val="EF9D1E85EA20894A98CA8C1F869B6599"/>
                          </w:placeholder>
                          <w:text/>
                        </w:sdtPr>
                        <w:sdtContent>
                          <w:r w:rsidR="00B96E6C" w:rsidRPr="00323BD4">
                            <w:rPr>
                              <w:color w:val="7C9163" w:themeColor="accent1" w:themeShade="BF"/>
                              <w:sz w:val="28"/>
                              <w:szCs w:val="28"/>
                              <w:lang w:val="en-US"/>
                            </w:rPr>
                            <w:t>6127 1187</w:t>
                          </w:r>
                        </w:sdtContent>
                      </w:sdt>
                      <w:r w:rsidR="00DD3F8B" w:rsidRPr="001A4781">
                        <w:rPr>
                          <w:rStyle w:val="A3"/>
                          <w:color w:val="7C9163" w:themeColor="accent1" w:themeShade="BF"/>
                          <w:sz w:val="18"/>
                          <w:lang w:val="en-US"/>
                        </w:rPr>
                        <w:br/>
                      </w:r>
                    </w:p>
                  </w:txbxContent>
                </v:textbox>
                <w10:wrap type="square" anchorx="margin" anchory="page"/>
              </v:shape>
            </w:pict>
          </mc:Fallback>
        </mc:AlternateContent>
      </w:r>
      <w:r w:rsidR="00B96E6C" w:rsidRPr="00D91993">
        <w:rPr>
          <w:color w:val="000000" w:themeColor="text1"/>
          <w:sz w:val="28"/>
          <w:szCs w:val="28"/>
        </w:rPr>
        <w:t>Hvidovre,</w:t>
      </w:r>
      <w:r w:rsidR="00F80190" w:rsidRPr="00D91993">
        <w:rPr>
          <w:color w:val="000000" w:themeColor="text1"/>
          <w:sz w:val="28"/>
          <w:szCs w:val="28"/>
        </w:rPr>
        <w:t xml:space="preserve"> d.</w:t>
      </w:r>
      <w:r w:rsidR="00B96E6C" w:rsidRPr="00D91993">
        <w:rPr>
          <w:color w:val="000000" w:themeColor="text1"/>
          <w:sz w:val="28"/>
          <w:szCs w:val="28"/>
        </w:rPr>
        <w:t xml:space="preserve"> </w:t>
      </w:r>
      <w:r w:rsidR="00BB5137" w:rsidRPr="00D91993">
        <w:rPr>
          <w:color w:val="000000" w:themeColor="text1"/>
          <w:sz w:val="28"/>
          <w:szCs w:val="28"/>
        </w:rPr>
        <w:t>27</w:t>
      </w:r>
      <w:r w:rsidR="00F80190" w:rsidRPr="00D91993">
        <w:rPr>
          <w:color w:val="000000" w:themeColor="text1"/>
          <w:sz w:val="28"/>
          <w:szCs w:val="28"/>
        </w:rPr>
        <w:t xml:space="preserve">. </w:t>
      </w:r>
      <w:r w:rsidR="00BB5137" w:rsidRPr="00D91993">
        <w:rPr>
          <w:color w:val="000000" w:themeColor="text1"/>
          <w:sz w:val="28"/>
          <w:szCs w:val="28"/>
        </w:rPr>
        <w:t>juni</w:t>
      </w:r>
      <w:r w:rsidR="00F80190" w:rsidRPr="00D91993">
        <w:rPr>
          <w:color w:val="000000" w:themeColor="text1"/>
          <w:sz w:val="28"/>
          <w:szCs w:val="28"/>
        </w:rPr>
        <w:t xml:space="preserve"> 2024</w:t>
      </w:r>
      <w:r w:rsidR="00BB5137" w:rsidRPr="00D91993">
        <w:rPr>
          <w:color w:val="000000" w:themeColor="text1"/>
          <w:sz w:val="28"/>
          <w:szCs w:val="28"/>
        </w:rPr>
        <w:tab/>
      </w:r>
      <w:r w:rsidR="00BB5137" w:rsidRPr="00D91993">
        <w:rPr>
          <w:color w:val="000000" w:themeColor="text1"/>
          <w:sz w:val="28"/>
          <w:szCs w:val="28"/>
        </w:rPr>
        <w:tab/>
      </w:r>
    </w:p>
    <w:p w14:paraId="27FADCED" w14:textId="548501CF" w:rsidR="00174EB7" w:rsidRDefault="002D50C7" w:rsidP="00F64B2C">
      <w:pPr>
        <w:rPr>
          <w:rFonts w:ascii="Segoe UI" w:hAnsi="Segoe UI" w:cs="Segoe UI"/>
          <w:b/>
          <w:bCs/>
          <w:color w:val="7C9163" w:themeColor="accent1" w:themeShade="BF"/>
          <w:sz w:val="28"/>
          <w:szCs w:val="28"/>
          <w:shd w:val="clear" w:color="auto" w:fill="FFFFFF"/>
        </w:rPr>
      </w:pPr>
      <w:r w:rsidRPr="002D50C7">
        <w:rPr>
          <w:rFonts w:ascii="Segoe UI" w:hAnsi="Segoe UI" w:cs="Segoe UI"/>
          <w:b/>
          <w:bCs/>
          <w:color w:val="7C9163" w:themeColor="accent1" w:themeShade="BF"/>
          <w:sz w:val="28"/>
          <w:szCs w:val="28"/>
          <w:shd w:val="clear" w:color="auto" w:fill="FFFFFF"/>
        </w:rPr>
        <w:t xml:space="preserve">Datamatiker </w:t>
      </w:r>
      <w:r w:rsidR="00F80190">
        <w:rPr>
          <w:rFonts w:ascii="Segoe UI" w:hAnsi="Segoe UI" w:cs="Segoe UI"/>
          <w:b/>
          <w:bCs/>
          <w:color w:val="7C9163" w:themeColor="accent1" w:themeShade="BF"/>
          <w:sz w:val="28"/>
          <w:szCs w:val="28"/>
          <w:shd w:val="clear" w:color="auto" w:fill="FFFFFF"/>
        </w:rPr>
        <w:t xml:space="preserve">med </w:t>
      </w:r>
      <w:r w:rsidR="006E3F58">
        <w:rPr>
          <w:rFonts w:ascii="Segoe UI" w:hAnsi="Segoe UI" w:cs="Segoe UI"/>
          <w:b/>
          <w:bCs/>
          <w:color w:val="7C9163" w:themeColor="accent1" w:themeShade="BF"/>
          <w:sz w:val="28"/>
          <w:szCs w:val="28"/>
          <w:shd w:val="clear" w:color="auto" w:fill="FFFFFF"/>
        </w:rPr>
        <w:t>passion for</w:t>
      </w:r>
      <w:r w:rsidR="00F80190">
        <w:rPr>
          <w:rFonts w:ascii="Segoe UI" w:hAnsi="Segoe UI" w:cs="Segoe UI"/>
          <w:b/>
          <w:bCs/>
          <w:color w:val="7C9163" w:themeColor="accent1" w:themeShade="BF"/>
          <w:sz w:val="28"/>
          <w:szCs w:val="28"/>
          <w:shd w:val="clear" w:color="auto" w:fill="FFFFFF"/>
        </w:rPr>
        <w:t xml:space="preserve"> data</w:t>
      </w:r>
    </w:p>
    <w:p w14:paraId="49E283AC" w14:textId="77777777" w:rsidR="00BB5137" w:rsidRDefault="00BB5137" w:rsidP="00BB5137">
      <w:pPr>
        <w:spacing w:before="0"/>
        <w:rPr>
          <w:rFonts w:ascii="Segoe UI" w:hAnsi="Segoe UI" w:cs="Segoe UI"/>
          <w:b/>
          <w:bCs/>
          <w:color w:val="7C9163" w:themeColor="accent1" w:themeShade="BF"/>
          <w:sz w:val="28"/>
          <w:szCs w:val="28"/>
          <w:shd w:val="clear" w:color="auto" w:fill="FFFFFF"/>
        </w:rPr>
      </w:pPr>
    </w:p>
    <w:p w14:paraId="032EB632" w14:textId="4D5ED371" w:rsidR="00BB5137" w:rsidRPr="004B4CC2" w:rsidRDefault="00BB5137" w:rsidP="00BB5137">
      <w:pPr>
        <w:spacing w:before="0"/>
        <w:rPr>
          <w:sz w:val="24"/>
          <w:szCs w:val="24"/>
        </w:rPr>
      </w:pPr>
      <w:r w:rsidRPr="004B4CC2">
        <w:rPr>
          <w:sz w:val="24"/>
          <w:szCs w:val="24"/>
        </w:rPr>
        <w:t xml:space="preserve">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w:t>
      </w:r>
      <w:r>
        <w:rPr>
          <w:sz w:val="24"/>
          <w:szCs w:val="24"/>
        </w:rPr>
        <w:t>motiverer</w:t>
      </w:r>
      <w:r w:rsidRPr="004B4CC2">
        <w:rPr>
          <w:sz w:val="24"/>
          <w:szCs w:val="24"/>
        </w:rPr>
        <w:t xml:space="preserve"> mig allermest: at fiske data frem og præsentere nye indsigter således, at de danner grundlaget for</w:t>
      </w:r>
      <w:r>
        <w:rPr>
          <w:sz w:val="24"/>
          <w:szCs w:val="24"/>
        </w:rPr>
        <w:t xml:space="preserve"> optimering af processer</w:t>
      </w:r>
      <w:r w:rsidRPr="004B4CC2">
        <w:rPr>
          <w:sz w:val="24"/>
          <w:szCs w:val="24"/>
        </w:rPr>
        <w:t>.</w:t>
      </w:r>
    </w:p>
    <w:p w14:paraId="37675145" w14:textId="2AEB51EA" w:rsidR="00BB5137" w:rsidRDefault="00BB5137" w:rsidP="00BB5137">
      <w:pPr>
        <w:spacing w:before="0"/>
        <w:rPr>
          <w:sz w:val="24"/>
          <w:szCs w:val="24"/>
        </w:rPr>
      </w:pPr>
      <w:r w:rsidRPr="004B4CC2">
        <w:rPr>
          <w:sz w:val="24"/>
          <w:szCs w:val="24"/>
        </w:rPr>
        <w:t xml:space="preserve">Fra mit praktikophold i Data Science &amp; BI teamet hos </w:t>
      </w:r>
      <w:proofErr w:type="spellStart"/>
      <w:r w:rsidRPr="004B4CC2">
        <w:rPr>
          <w:sz w:val="24"/>
          <w:szCs w:val="24"/>
        </w:rPr>
        <w:t>Collectia</w:t>
      </w:r>
      <w:proofErr w:type="spellEnd"/>
      <w:r w:rsidRPr="004B4CC2">
        <w:rPr>
          <w:sz w:val="24"/>
          <w:szCs w:val="24"/>
        </w:rPr>
        <w:t xml:space="preserve"> bringer jeg erfaring med mig med i ETL</w:t>
      </w:r>
      <w:r w:rsidR="00D91993">
        <w:rPr>
          <w:sz w:val="24"/>
          <w:szCs w:val="24"/>
        </w:rPr>
        <w:t>-</w:t>
      </w:r>
      <w:r w:rsidRPr="004B4CC2">
        <w:rPr>
          <w:sz w:val="24"/>
          <w:szCs w:val="24"/>
        </w:rPr>
        <w:t xml:space="preserve">processer og dataudtræk skrevet i T-SQL. </w:t>
      </w:r>
    </w:p>
    <w:p w14:paraId="6FA56DC4" w14:textId="77777777" w:rsidR="00212B1F" w:rsidRPr="004B4CC2" w:rsidRDefault="00212B1F" w:rsidP="00BB5137">
      <w:pPr>
        <w:spacing w:before="0"/>
        <w:rPr>
          <w:sz w:val="24"/>
          <w:szCs w:val="24"/>
        </w:rPr>
      </w:pPr>
    </w:p>
    <w:p w14:paraId="11A595BE" w14:textId="5B959EB0" w:rsidR="00BB5137" w:rsidRPr="004B4CC2" w:rsidRDefault="00AB3F79" w:rsidP="00BB5137">
      <w:pPr>
        <w:spacing w:before="0"/>
        <w:rPr>
          <w:sz w:val="24"/>
          <w:szCs w:val="24"/>
        </w:rPr>
      </w:pPr>
      <w:r>
        <w:rPr>
          <w:sz w:val="24"/>
          <w:szCs w:val="24"/>
        </w:rPr>
        <w:t>Mine spidskompetencer</w:t>
      </w:r>
      <w:r w:rsidR="00BB5137" w:rsidRPr="004B4CC2">
        <w:rPr>
          <w:sz w:val="24"/>
          <w:szCs w:val="24"/>
        </w:rPr>
        <w:t xml:space="preserve">: </w:t>
      </w:r>
    </w:p>
    <w:p w14:paraId="186E4D0D" w14:textId="31B4E120" w:rsidR="00BB5137" w:rsidRPr="004B4CC2" w:rsidRDefault="00BB5137" w:rsidP="00BB5137">
      <w:pPr>
        <w:spacing w:before="0"/>
        <w:rPr>
          <w:sz w:val="24"/>
          <w:szCs w:val="24"/>
        </w:rPr>
      </w:pPr>
      <w:r w:rsidRPr="004B4CC2">
        <w:rPr>
          <w:b/>
          <w:bCs/>
          <w:sz w:val="24"/>
          <w:szCs w:val="24"/>
        </w:rPr>
        <w:t>Kommunikation</w:t>
      </w:r>
      <w:r w:rsidRPr="004B4CC2">
        <w:rPr>
          <w:sz w:val="24"/>
          <w:szCs w:val="24"/>
        </w:rPr>
        <w:t xml:space="preserve">: I forbindelse med forretningspleje var min rolle at samarbejde med forretningen </w:t>
      </w:r>
      <w:r w:rsidR="00AB3F79">
        <w:rPr>
          <w:sz w:val="24"/>
          <w:szCs w:val="24"/>
        </w:rPr>
        <w:t>og forstå forrentningsbehov.</w:t>
      </w:r>
      <w:r w:rsidRPr="004B4CC2">
        <w:rPr>
          <w:sz w:val="24"/>
          <w:szCs w:val="24"/>
        </w:rPr>
        <w:t xml:space="preserve"> På baggrund af krav fra kunder henvendte forretningen sig til mit team </w:t>
      </w:r>
      <w:r w:rsidR="00AB3F79">
        <w:rPr>
          <w:sz w:val="24"/>
          <w:szCs w:val="24"/>
        </w:rPr>
        <w:t xml:space="preserve">enten </w:t>
      </w:r>
      <w:r w:rsidRPr="004B4CC2">
        <w:rPr>
          <w:sz w:val="24"/>
          <w:szCs w:val="24"/>
        </w:rPr>
        <w:t xml:space="preserve">via et </w:t>
      </w:r>
      <w:proofErr w:type="spellStart"/>
      <w:r w:rsidRPr="004B4CC2">
        <w:rPr>
          <w:sz w:val="24"/>
          <w:szCs w:val="24"/>
        </w:rPr>
        <w:t>ticketing</w:t>
      </w:r>
      <w:proofErr w:type="spellEnd"/>
      <w:r w:rsidRPr="004B4CC2">
        <w:rPr>
          <w:sz w:val="24"/>
          <w:szCs w:val="24"/>
        </w:rPr>
        <w:t xml:space="preserve"> system eller direkte, hvor de efterspurgte data</w:t>
      </w:r>
      <w:r w:rsidR="00AB3F79">
        <w:rPr>
          <w:sz w:val="24"/>
          <w:szCs w:val="24"/>
        </w:rPr>
        <w:t xml:space="preserve"> og min opgave var at </w:t>
      </w:r>
      <w:r w:rsidR="003F5207">
        <w:rPr>
          <w:sz w:val="24"/>
          <w:szCs w:val="24"/>
        </w:rPr>
        <w:t>oversætte</w:t>
      </w:r>
      <w:r w:rsidRPr="004B4CC2">
        <w:rPr>
          <w:sz w:val="24"/>
          <w:szCs w:val="24"/>
        </w:rPr>
        <w:t xml:space="preserve"> krav </w:t>
      </w:r>
      <w:r w:rsidR="003F5207">
        <w:rPr>
          <w:sz w:val="24"/>
          <w:szCs w:val="24"/>
        </w:rPr>
        <w:t>og specifikationer fra interessenter</w:t>
      </w:r>
      <w:r w:rsidR="00AB3F79">
        <w:rPr>
          <w:sz w:val="24"/>
          <w:szCs w:val="24"/>
        </w:rPr>
        <w:t>ne</w:t>
      </w:r>
      <w:r w:rsidR="00D91993">
        <w:rPr>
          <w:sz w:val="24"/>
          <w:szCs w:val="24"/>
        </w:rPr>
        <w:t xml:space="preserve"> til </w:t>
      </w:r>
      <w:r w:rsidR="007D454D">
        <w:rPr>
          <w:sz w:val="24"/>
          <w:szCs w:val="24"/>
        </w:rPr>
        <w:t xml:space="preserve">præcise </w:t>
      </w:r>
      <w:r w:rsidR="00D91993">
        <w:rPr>
          <w:sz w:val="24"/>
          <w:szCs w:val="24"/>
        </w:rPr>
        <w:t xml:space="preserve">og detaljerede anvisninger, som mit team kan arbejde </w:t>
      </w:r>
      <w:r w:rsidR="007D454D">
        <w:rPr>
          <w:sz w:val="24"/>
          <w:szCs w:val="24"/>
        </w:rPr>
        <w:t>ud fra.</w:t>
      </w:r>
    </w:p>
    <w:p w14:paraId="5A8EB9F2" w14:textId="65C753EB" w:rsidR="00BB5137" w:rsidRPr="004B4CC2" w:rsidRDefault="00BB5137" w:rsidP="00BB5137">
      <w:pPr>
        <w:spacing w:before="0"/>
        <w:rPr>
          <w:sz w:val="24"/>
          <w:szCs w:val="24"/>
        </w:rPr>
      </w:pPr>
      <w:r w:rsidRPr="004B4CC2">
        <w:rPr>
          <w:b/>
          <w:bCs/>
          <w:sz w:val="24"/>
          <w:szCs w:val="24"/>
        </w:rPr>
        <w:t>Dataudtræk</w:t>
      </w:r>
      <w:r w:rsidRPr="004B4CC2">
        <w:rPr>
          <w:sz w:val="24"/>
          <w:szCs w:val="24"/>
        </w:rPr>
        <w:t xml:space="preserve">: Kerneopgaven bestod i at kode i T-SQL og udtrække data fra MS SQL Server på baggrund ovenstående. Jeg har derfor solid erfaring med grundlæggende SQL-operationer som filtrering, </w:t>
      </w:r>
      <w:proofErr w:type="spellStart"/>
      <w:r w:rsidRPr="004B4CC2">
        <w:rPr>
          <w:sz w:val="24"/>
          <w:szCs w:val="24"/>
        </w:rPr>
        <w:t>joins</w:t>
      </w:r>
      <w:proofErr w:type="spellEnd"/>
      <w:r w:rsidRPr="004B4CC2">
        <w:rPr>
          <w:sz w:val="24"/>
          <w:szCs w:val="24"/>
        </w:rPr>
        <w:t xml:space="preserve">, gruppering, aggregering og sortering. Et eksempel på brugerkrav kunne f.eks. lyde således: ‘Jeg skal bruge udtræk på aktive sager, hvor debitorer har misligholdt aftale’. Jeg kan således navigere i forskellige databaser og tabeller og udtrække relevante data og præsentere skræddersyede data i </w:t>
      </w:r>
      <w:proofErr w:type="spellStart"/>
      <w:r w:rsidRPr="004B4CC2">
        <w:rPr>
          <w:sz w:val="24"/>
          <w:szCs w:val="24"/>
        </w:rPr>
        <w:t>bla</w:t>
      </w:r>
      <w:proofErr w:type="spellEnd"/>
      <w:r w:rsidRPr="004B4CC2">
        <w:rPr>
          <w:sz w:val="24"/>
          <w:szCs w:val="24"/>
        </w:rPr>
        <w:t xml:space="preserve">. Excel. Jeg er fortrolig med, at benytte </w:t>
      </w:r>
      <w:proofErr w:type="spellStart"/>
      <w:r w:rsidRPr="004B4CC2">
        <w:rPr>
          <w:sz w:val="24"/>
          <w:szCs w:val="24"/>
        </w:rPr>
        <w:t>Python’s</w:t>
      </w:r>
      <w:proofErr w:type="spellEnd"/>
      <w:r w:rsidRPr="004B4CC2">
        <w:rPr>
          <w:sz w:val="24"/>
          <w:szCs w:val="24"/>
        </w:rPr>
        <w:t xml:space="preserve"> Pandas</w:t>
      </w:r>
      <w:r w:rsidR="00212B1F">
        <w:rPr>
          <w:sz w:val="24"/>
          <w:szCs w:val="24"/>
        </w:rPr>
        <w:t xml:space="preserve"> og </w:t>
      </w:r>
      <w:proofErr w:type="spellStart"/>
      <w:r w:rsidR="00212B1F">
        <w:rPr>
          <w:sz w:val="24"/>
          <w:szCs w:val="24"/>
        </w:rPr>
        <w:t>Matplotlib</w:t>
      </w:r>
      <w:proofErr w:type="spellEnd"/>
      <w:r w:rsidRPr="004B4CC2">
        <w:rPr>
          <w:sz w:val="24"/>
          <w:szCs w:val="24"/>
        </w:rPr>
        <w:t xml:space="preserve"> bibliotek</w:t>
      </w:r>
      <w:r w:rsidR="00212B1F">
        <w:rPr>
          <w:sz w:val="24"/>
          <w:szCs w:val="24"/>
        </w:rPr>
        <w:t>er</w:t>
      </w:r>
      <w:r w:rsidRPr="004B4CC2">
        <w:rPr>
          <w:sz w:val="24"/>
          <w:szCs w:val="24"/>
        </w:rPr>
        <w:t xml:space="preserve"> til </w:t>
      </w:r>
      <w:r w:rsidR="00212B1F">
        <w:rPr>
          <w:sz w:val="24"/>
          <w:szCs w:val="24"/>
        </w:rPr>
        <w:t>hhv. data</w:t>
      </w:r>
      <w:r w:rsidRPr="004B4CC2">
        <w:rPr>
          <w:sz w:val="24"/>
          <w:szCs w:val="24"/>
        </w:rPr>
        <w:t>manip</w:t>
      </w:r>
      <w:r w:rsidR="00212B1F">
        <w:rPr>
          <w:sz w:val="24"/>
          <w:szCs w:val="24"/>
        </w:rPr>
        <w:t>ulation- og visualisering.</w:t>
      </w:r>
    </w:p>
    <w:p w14:paraId="30806B08" w14:textId="77777777" w:rsidR="00BB5137" w:rsidRPr="004B4CC2" w:rsidRDefault="00BB5137" w:rsidP="00BB5137">
      <w:pPr>
        <w:spacing w:before="0"/>
        <w:rPr>
          <w:sz w:val="24"/>
          <w:szCs w:val="24"/>
        </w:rPr>
      </w:pPr>
    </w:p>
    <w:p w14:paraId="249A86D8" w14:textId="517BF5C1" w:rsidR="00174EB7" w:rsidRPr="00174EB7" w:rsidRDefault="00BB5137" w:rsidP="00BB5137">
      <w:pPr>
        <w:tabs>
          <w:tab w:val="right" w:pos="9356"/>
        </w:tabs>
        <w:rPr>
          <w:sz w:val="26"/>
          <w:szCs w:val="26"/>
          <w:lang w:val="en-DK"/>
        </w:rPr>
      </w:pPr>
      <w:r w:rsidRPr="004B4CC2">
        <w:rPr>
          <w:sz w:val="24"/>
          <w:szCs w:val="24"/>
        </w:rPr>
        <w:t>Med disse afsluttende ord takker jeg dig, fordi du tager dig tid til at læse min ansøgning og håber, at møde dig til en jobsamtale og drøfte, hvordan jeg kan bidrage til teamet</w:t>
      </w:r>
      <w:r w:rsidR="007D454D">
        <w:rPr>
          <w:sz w:val="24"/>
          <w:szCs w:val="24"/>
        </w:rPr>
        <w:t>.</w:t>
      </w:r>
    </w:p>
    <w:p w14:paraId="1CB63E29" w14:textId="77777777" w:rsidR="00BB5137" w:rsidRDefault="00BB5137" w:rsidP="00DB736B">
      <w:pPr>
        <w:tabs>
          <w:tab w:val="right" w:pos="9356"/>
        </w:tabs>
        <w:jc w:val="right"/>
        <w:rPr>
          <w:sz w:val="24"/>
          <w:szCs w:val="24"/>
        </w:rPr>
      </w:pPr>
    </w:p>
    <w:p w14:paraId="431BF8B6" w14:textId="2895FA76" w:rsidR="00DD3F8B" w:rsidRPr="00B96E6C" w:rsidRDefault="002D50C7" w:rsidP="00DB736B">
      <w:pPr>
        <w:tabs>
          <w:tab w:val="right" w:pos="9356"/>
        </w:tabs>
        <w:jc w:val="right"/>
        <w:rPr>
          <w:sz w:val="24"/>
          <w:szCs w:val="24"/>
        </w:rPr>
      </w:pPr>
      <w:r>
        <w:rPr>
          <w:sz w:val="24"/>
          <w:szCs w:val="24"/>
        </w:rPr>
        <w:t>Med venlig hilsen</w:t>
      </w:r>
    </w:p>
    <w:sdt>
      <w:sdtPr>
        <w:rPr>
          <w:sz w:val="24"/>
          <w:szCs w:val="24"/>
        </w:rPr>
        <w:alias w:val="Skriv navn"/>
        <w:tag w:val="Skriv navn"/>
        <w:id w:val="1957906640"/>
        <w:placeholder>
          <w:docPart w:val="6CE1CE660E4D4C419B8BA39E4A8E4B05"/>
        </w:placeholder>
        <w:text/>
      </w:sdtPr>
      <w:sdtContent>
        <w:p w14:paraId="542DD887" w14:textId="70ECF663" w:rsidR="00DD3F8B" w:rsidRPr="00B96E6C" w:rsidRDefault="00DD3F8B" w:rsidP="00174EB7">
          <w:pPr>
            <w:tabs>
              <w:tab w:val="right" w:pos="9356"/>
            </w:tabs>
            <w:jc w:val="right"/>
            <w:rPr>
              <w:sz w:val="24"/>
              <w:szCs w:val="24"/>
            </w:rPr>
          </w:pPr>
          <w:r>
            <w:rPr>
              <w:sz w:val="24"/>
              <w:szCs w:val="24"/>
            </w:rPr>
            <w:t xml:space="preserve">Cem </w:t>
          </w:r>
          <w:proofErr w:type="spellStart"/>
          <w:r>
            <w:rPr>
              <w:sz w:val="24"/>
              <w:szCs w:val="24"/>
            </w:rPr>
            <w:t>Akay</w:t>
          </w:r>
          <w:proofErr w:type="spellEnd"/>
          <w:r>
            <w:rPr>
              <w:sz w:val="24"/>
              <w:szCs w:val="24"/>
            </w:rPr>
            <w:t xml:space="preserve"> </w:t>
          </w:r>
          <w:proofErr w:type="spellStart"/>
          <w:r>
            <w:rPr>
              <w:sz w:val="24"/>
              <w:szCs w:val="24"/>
            </w:rPr>
            <w:t>Türker</w:t>
          </w:r>
          <w:proofErr w:type="spellEnd"/>
        </w:p>
      </w:sdtContent>
    </w:sdt>
    <w:sectPr w:rsidR="00DD3F8B" w:rsidRPr="00B96E6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19A7" w14:textId="77777777" w:rsidR="002D707F" w:rsidRDefault="002D707F" w:rsidP="00DB736B">
      <w:r>
        <w:separator/>
      </w:r>
    </w:p>
  </w:endnote>
  <w:endnote w:type="continuationSeparator" w:id="0">
    <w:p w14:paraId="2E33D59A" w14:textId="77777777" w:rsidR="002D707F" w:rsidRDefault="002D707F" w:rsidP="00DB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2179" w14:textId="77777777" w:rsidR="002D707F" w:rsidRDefault="002D707F" w:rsidP="00DB736B">
      <w:r>
        <w:separator/>
      </w:r>
    </w:p>
  </w:footnote>
  <w:footnote w:type="continuationSeparator" w:id="0">
    <w:p w14:paraId="6E580EEB" w14:textId="77777777" w:rsidR="002D707F" w:rsidRDefault="002D707F" w:rsidP="00DB7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07524"/>
    <w:multiLevelType w:val="hybridMultilevel"/>
    <w:tmpl w:val="C792D798"/>
    <w:lvl w:ilvl="0" w:tplc="9E34A928">
      <w:start w:val="1"/>
      <w:numFmt w:val="bullet"/>
      <w:pStyle w:val="ListParagraph"/>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7508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6C"/>
    <w:rsid w:val="00006587"/>
    <w:rsid w:val="0003777D"/>
    <w:rsid w:val="000601C3"/>
    <w:rsid w:val="00076373"/>
    <w:rsid w:val="000F3782"/>
    <w:rsid w:val="000F55BA"/>
    <w:rsid w:val="001533D2"/>
    <w:rsid w:val="00174EB7"/>
    <w:rsid w:val="001A4781"/>
    <w:rsid w:val="001A52B8"/>
    <w:rsid w:val="00212771"/>
    <w:rsid w:val="00212B1F"/>
    <w:rsid w:val="00247726"/>
    <w:rsid w:val="002B1477"/>
    <w:rsid w:val="002D50C7"/>
    <w:rsid w:val="002D707F"/>
    <w:rsid w:val="00323BD4"/>
    <w:rsid w:val="003C188C"/>
    <w:rsid w:val="003E4B3D"/>
    <w:rsid w:val="003F5207"/>
    <w:rsid w:val="00407B6B"/>
    <w:rsid w:val="00532B15"/>
    <w:rsid w:val="0055653B"/>
    <w:rsid w:val="005B4745"/>
    <w:rsid w:val="005C4680"/>
    <w:rsid w:val="006716F0"/>
    <w:rsid w:val="00694ACE"/>
    <w:rsid w:val="006B5DE0"/>
    <w:rsid w:val="006E3F58"/>
    <w:rsid w:val="006E5BBE"/>
    <w:rsid w:val="007D454D"/>
    <w:rsid w:val="007F6495"/>
    <w:rsid w:val="00801D8E"/>
    <w:rsid w:val="008C6B44"/>
    <w:rsid w:val="0094246E"/>
    <w:rsid w:val="00957BF3"/>
    <w:rsid w:val="00A1681E"/>
    <w:rsid w:val="00A657CD"/>
    <w:rsid w:val="00A97EA5"/>
    <w:rsid w:val="00AA6E0B"/>
    <w:rsid w:val="00AB3F79"/>
    <w:rsid w:val="00AD04A2"/>
    <w:rsid w:val="00B565B5"/>
    <w:rsid w:val="00B84509"/>
    <w:rsid w:val="00B868AE"/>
    <w:rsid w:val="00B96E6C"/>
    <w:rsid w:val="00BB5137"/>
    <w:rsid w:val="00BE0826"/>
    <w:rsid w:val="00C62548"/>
    <w:rsid w:val="00CE3B6B"/>
    <w:rsid w:val="00D01876"/>
    <w:rsid w:val="00D14389"/>
    <w:rsid w:val="00D91993"/>
    <w:rsid w:val="00DB736B"/>
    <w:rsid w:val="00DD3F8B"/>
    <w:rsid w:val="00E560A8"/>
    <w:rsid w:val="00F16EF3"/>
    <w:rsid w:val="00F5630F"/>
    <w:rsid w:val="00F64B2C"/>
    <w:rsid w:val="00F71D9F"/>
    <w:rsid w:val="00F755E0"/>
    <w:rsid w:val="00F801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1473"/>
  <w15:chartTrackingRefBased/>
  <w15:docId w15:val="{51C56872-6BDA-0B49-A7E1-48B97684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F0"/>
    <w:pPr>
      <w:spacing w:before="120" w:after="120"/>
      <w:jc w:val="both"/>
    </w:pPr>
  </w:style>
  <w:style w:type="paragraph" w:styleId="Heading1">
    <w:name w:val="heading 1"/>
    <w:basedOn w:val="Normal"/>
    <w:next w:val="Normal"/>
    <w:link w:val="Heading1Char"/>
    <w:uiPriority w:val="9"/>
    <w:qFormat/>
    <w:rsid w:val="00006587"/>
    <w:pPr>
      <w:keepNext/>
      <w:keepLines/>
      <w:spacing w:before="240" w:after="0"/>
      <w:outlineLvl w:val="0"/>
    </w:pPr>
    <w:rPr>
      <w:rFonts w:eastAsiaTheme="majorEastAsia" w:cstheme="majorBidi"/>
      <w:b/>
      <w:color w:val="7C9163" w:themeColor="accent1" w:themeShade="BF"/>
      <w:sz w:val="56"/>
      <w:szCs w:val="32"/>
    </w:rPr>
  </w:style>
  <w:style w:type="paragraph" w:styleId="Heading2">
    <w:name w:val="heading 2"/>
    <w:basedOn w:val="Normal"/>
    <w:next w:val="Normal"/>
    <w:link w:val="Heading2Char"/>
    <w:uiPriority w:val="9"/>
    <w:unhideWhenUsed/>
    <w:qFormat/>
    <w:rsid w:val="0003777D"/>
    <w:pPr>
      <w:keepNext/>
      <w:keepLines/>
      <w:pBdr>
        <w:bottom w:val="single" w:sz="8" w:space="1" w:color="A5B592" w:themeColor="accent1"/>
      </w:pBdr>
      <w:spacing w:before="240" w:line="240" w:lineRule="auto"/>
      <w:outlineLvl w:val="1"/>
    </w:pPr>
    <w:rPr>
      <w:rFonts w:eastAsiaTheme="majorEastAsia" w:cstheme="majorBidi"/>
      <w:b/>
      <w:color w:val="7C91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uiPriority w:val="99"/>
    <w:rsid w:val="00247726"/>
    <w:rPr>
      <w:rFonts w:cs="Gotham"/>
      <w:i/>
      <w:iCs/>
      <w:color w:val="000000"/>
      <w:sz w:val="15"/>
      <w:szCs w:val="15"/>
    </w:rPr>
  </w:style>
  <w:style w:type="paragraph" w:styleId="NoSpacing">
    <w:name w:val="No Spacing"/>
    <w:uiPriority w:val="1"/>
    <w:qFormat/>
    <w:rsid w:val="00247726"/>
    <w:pPr>
      <w:spacing w:after="0" w:line="240" w:lineRule="auto"/>
    </w:pPr>
  </w:style>
  <w:style w:type="character" w:customStyle="1" w:styleId="Heading1Char">
    <w:name w:val="Heading 1 Char"/>
    <w:basedOn w:val="DefaultParagraphFont"/>
    <w:link w:val="Heading1"/>
    <w:uiPriority w:val="9"/>
    <w:rsid w:val="00006587"/>
    <w:rPr>
      <w:rFonts w:eastAsiaTheme="majorEastAsia" w:cstheme="majorBidi"/>
      <w:b/>
      <w:color w:val="7C9163" w:themeColor="accent1" w:themeShade="BF"/>
      <w:sz w:val="56"/>
      <w:szCs w:val="32"/>
    </w:rPr>
  </w:style>
  <w:style w:type="character" w:styleId="Hyperlink">
    <w:name w:val="Hyperlink"/>
    <w:basedOn w:val="DefaultParagraphFont"/>
    <w:uiPriority w:val="99"/>
    <w:unhideWhenUsed/>
    <w:rsid w:val="00DD3F8B"/>
    <w:rPr>
      <w:color w:val="8E58B6" w:themeColor="hyperlink"/>
      <w:u w:val="single"/>
    </w:rPr>
  </w:style>
  <w:style w:type="character" w:styleId="PlaceholderText">
    <w:name w:val="Placeholder Text"/>
    <w:basedOn w:val="DefaultParagraphFont"/>
    <w:uiPriority w:val="99"/>
    <w:semiHidden/>
    <w:rsid w:val="00DD3F8B"/>
    <w:rPr>
      <w:color w:val="808080"/>
    </w:rPr>
  </w:style>
  <w:style w:type="character" w:customStyle="1" w:styleId="Heading2Char">
    <w:name w:val="Heading 2 Char"/>
    <w:basedOn w:val="DefaultParagraphFont"/>
    <w:link w:val="Heading2"/>
    <w:uiPriority w:val="9"/>
    <w:rsid w:val="0003777D"/>
    <w:rPr>
      <w:rFonts w:eastAsiaTheme="majorEastAsia" w:cstheme="majorBidi"/>
      <w:b/>
      <w:color w:val="7C9163" w:themeColor="accent1" w:themeShade="BF"/>
      <w:sz w:val="26"/>
      <w:szCs w:val="26"/>
    </w:rPr>
  </w:style>
  <w:style w:type="paragraph" w:customStyle="1" w:styleId="Indryk2">
    <w:name w:val="Indryk2"/>
    <w:basedOn w:val="Normal"/>
    <w:link w:val="Indryk2Tegn"/>
    <w:autoRedefine/>
    <w:qFormat/>
    <w:rsid w:val="00801D8E"/>
    <w:pPr>
      <w:spacing w:line="264" w:lineRule="auto"/>
      <w:ind w:left="1843" w:hanging="1843"/>
    </w:pPr>
    <w:rPr>
      <w:rFonts w:cs="Times New Roman"/>
      <w:kern w:val="24"/>
      <w:lang w:eastAsia="da-DK"/>
      <w14:ligatures w14:val="standardContextual"/>
    </w:rPr>
  </w:style>
  <w:style w:type="character" w:customStyle="1" w:styleId="Indryk2Tegn">
    <w:name w:val="Indryk2 Tegn"/>
    <w:basedOn w:val="DefaultParagraphFont"/>
    <w:link w:val="Indryk2"/>
    <w:rsid w:val="00801D8E"/>
    <w:rPr>
      <w:rFonts w:cs="Times New Roman"/>
      <w:kern w:val="24"/>
      <w:lang w:eastAsia="da-DK"/>
      <w14:ligatures w14:val="standardContextual"/>
    </w:rPr>
  </w:style>
  <w:style w:type="paragraph" w:styleId="ListParagraph">
    <w:name w:val="List Paragraph"/>
    <w:basedOn w:val="Normal"/>
    <w:uiPriority w:val="34"/>
    <w:qFormat/>
    <w:rsid w:val="00B868AE"/>
    <w:pPr>
      <w:numPr>
        <w:numId w:val="1"/>
      </w:numPr>
      <w:contextualSpacing/>
    </w:pPr>
    <w:rPr>
      <w:rFonts w:cstheme="minorHAnsi"/>
    </w:rPr>
  </w:style>
  <w:style w:type="paragraph" w:styleId="Header">
    <w:name w:val="header"/>
    <w:basedOn w:val="Normal"/>
    <w:link w:val="HeaderChar"/>
    <w:uiPriority w:val="99"/>
    <w:unhideWhenUsed/>
    <w:rsid w:val="000601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1C3"/>
  </w:style>
  <w:style w:type="paragraph" w:styleId="Footer">
    <w:name w:val="footer"/>
    <w:basedOn w:val="Normal"/>
    <w:link w:val="FooterChar"/>
    <w:uiPriority w:val="99"/>
    <w:unhideWhenUsed/>
    <w:rsid w:val="000601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1C3"/>
  </w:style>
  <w:style w:type="character" w:styleId="FollowedHyperlink">
    <w:name w:val="FollowedHyperlink"/>
    <w:basedOn w:val="DefaultParagraphFont"/>
    <w:uiPriority w:val="99"/>
    <w:semiHidden/>
    <w:unhideWhenUsed/>
    <w:rsid w:val="00B96E6C"/>
    <w:rPr>
      <w:color w:val="7F6F6F" w:themeColor="followedHyperlink"/>
      <w:u w:val="single"/>
    </w:rPr>
  </w:style>
  <w:style w:type="character" w:styleId="UnresolvedMention">
    <w:name w:val="Unresolved Mention"/>
    <w:basedOn w:val="DefaultParagraphFont"/>
    <w:uiPriority w:val="99"/>
    <w:semiHidden/>
    <w:unhideWhenUsed/>
    <w:rsid w:val="00B9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0799">
      <w:bodyDiv w:val="1"/>
      <w:marLeft w:val="0"/>
      <w:marRight w:val="0"/>
      <w:marTop w:val="0"/>
      <w:marBottom w:val="0"/>
      <w:divBdr>
        <w:top w:val="none" w:sz="0" w:space="0" w:color="auto"/>
        <w:left w:val="none" w:sz="0" w:space="0" w:color="auto"/>
        <w:bottom w:val="none" w:sz="0" w:space="0" w:color="auto"/>
        <w:right w:val="none" w:sz="0" w:space="0" w:color="auto"/>
      </w:divBdr>
    </w:div>
    <w:div w:id="574508795">
      <w:bodyDiv w:val="1"/>
      <w:marLeft w:val="0"/>
      <w:marRight w:val="0"/>
      <w:marTop w:val="0"/>
      <w:marBottom w:val="0"/>
      <w:divBdr>
        <w:top w:val="none" w:sz="0" w:space="0" w:color="auto"/>
        <w:left w:val="none" w:sz="0" w:space="0" w:color="auto"/>
        <w:bottom w:val="none" w:sz="0" w:space="0" w:color="auto"/>
        <w:right w:val="none" w:sz="0" w:space="0" w:color="auto"/>
      </w:divBdr>
    </w:div>
    <w:div w:id="15650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makay/Documents/Skabeloner/Skabelon3-ansoeg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E1CE660E4D4C419B8BA39E4A8E4B05"/>
        <w:category>
          <w:name w:val="General"/>
          <w:gallery w:val="placeholder"/>
        </w:category>
        <w:types>
          <w:type w:val="bbPlcHdr"/>
        </w:types>
        <w:behaviors>
          <w:behavior w:val="content"/>
        </w:behaviors>
        <w:guid w:val="{244E5CEE-585D-D04C-8364-A87A39363E7C}"/>
      </w:docPartPr>
      <w:docPartBody>
        <w:p w:rsidR="00683358" w:rsidRDefault="00000000">
          <w:pPr>
            <w:pStyle w:val="6CE1CE660E4D4C419B8BA39E4A8E4B05"/>
          </w:pPr>
          <w:r w:rsidRPr="004F661B">
            <w:rPr>
              <w:rStyle w:val="PlaceholderText"/>
            </w:rPr>
            <w:t>Klik her for at angive tekst.</w:t>
          </w:r>
        </w:p>
      </w:docPartBody>
    </w:docPart>
    <w:docPart>
      <w:docPartPr>
        <w:name w:val="FCED4490548AE44A9660549FD487EF0E"/>
        <w:category>
          <w:name w:val="General"/>
          <w:gallery w:val="placeholder"/>
        </w:category>
        <w:types>
          <w:type w:val="bbPlcHdr"/>
        </w:types>
        <w:behaviors>
          <w:behavior w:val="content"/>
        </w:behaviors>
        <w:guid w:val="{9172AF0E-1201-9F4A-9613-9A0BA59A9CB1}"/>
      </w:docPartPr>
      <w:docPartBody>
        <w:p w:rsidR="00683358" w:rsidRDefault="00000000">
          <w:pPr>
            <w:pStyle w:val="FCED4490548AE44A9660549FD487EF0E"/>
          </w:pPr>
          <w:r w:rsidRPr="004F661B">
            <w:rPr>
              <w:rStyle w:val="PlaceholderText"/>
            </w:rPr>
            <w:t>Klik her for at angive tekst.</w:t>
          </w:r>
        </w:p>
      </w:docPartBody>
    </w:docPart>
    <w:docPart>
      <w:docPartPr>
        <w:name w:val="A047490CA5519B4DB7B46C0057108DD1"/>
        <w:category>
          <w:name w:val="General"/>
          <w:gallery w:val="placeholder"/>
        </w:category>
        <w:types>
          <w:type w:val="bbPlcHdr"/>
        </w:types>
        <w:behaviors>
          <w:behavior w:val="content"/>
        </w:behaviors>
        <w:guid w:val="{F42DC9BE-F1C9-DC4A-B83B-AEC2802EBC79}"/>
      </w:docPartPr>
      <w:docPartBody>
        <w:p w:rsidR="00683358" w:rsidRDefault="00000000">
          <w:pPr>
            <w:pStyle w:val="A047490CA5519B4DB7B46C0057108DD1"/>
          </w:pPr>
          <w:r w:rsidRPr="00A42832">
            <w:rPr>
              <w:rStyle w:val="PlaceholderText"/>
            </w:rPr>
            <w:t>Klik her for at angive tekst.</w:t>
          </w:r>
        </w:p>
      </w:docPartBody>
    </w:docPart>
    <w:docPart>
      <w:docPartPr>
        <w:name w:val="EF9D1E85EA20894A98CA8C1F869B6599"/>
        <w:category>
          <w:name w:val="General"/>
          <w:gallery w:val="placeholder"/>
        </w:category>
        <w:types>
          <w:type w:val="bbPlcHdr"/>
        </w:types>
        <w:behaviors>
          <w:behavior w:val="content"/>
        </w:behaviors>
        <w:guid w:val="{73751F29-D977-C247-94A0-0C7F3F955D65}"/>
      </w:docPartPr>
      <w:docPartBody>
        <w:p w:rsidR="00683358" w:rsidRDefault="00000000">
          <w:pPr>
            <w:pStyle w:val="EF9D1E85EA20894A98CA8C1F869B6599"/>
          </w:pPr>
          <w:r w:rsidRPr="004F661B">
            <w:rPr>
              <w:rStyle w:val="PlaceholderText"/>
            </w:rPr>
            <w:t>Klik her for at angive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tham">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63"/>
    <w:rsid w:val="000F55BA"/>
    <w:rsid w:val="004C5342"/>
    <w:rsid w:val="00683358"/>
    <w:rsid w:val="00725163"/>
    <w:rsid w:val="00801E8C"/>
    <w:rsid w:val="008D1E4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1CE660E4D4C419B8BA39E4A8E4B05">
    <w:name w:val="6CE1CE660E4D4C419B8BA39E4A8E4B05"/>
  </w:style>
  <w:style w:type="paragraph" w:customStyle="1" w:styleId="FCED4490548AE44A9660549FD487EF0E">
    <w:name w:val="FCED4490548AE44A9660549FD487EF0E"/>
  </w:style>
  <w:style w:type="paragraph" w:customStyle="1" w:styleId="A047490CA5519B4DB7B46C0057108DD1">
    <w:name w:val="A047490CA5519B4DB7B46C0057108DD1"/>
  </w:style>
  <w:style w:type="paragraph" w:customStyle="1" w:styleId="EF9D1E85EA20894A98CA8C1F869B6599">
    <w:name w:val="EF9D1E85EA20894A98CA8C1F869B65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api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F5EB-FD3F-47A8-BDF3-1BF4A923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Skabelon3-ansoegning.dotx</Template>
  <TotalTime>1</TotalTime>
  <Pages>1</Pages>
  <Words>293</Words>
  <Characters>1672</Characters>
  <Application>Microsoft Office Word</Application>
  <DocSecurity>0</DocSecurity>
  <Lines>13</Lines>
  <Paragraphs>3</Paragraphs>
  <ScaleCrop>false</ScaleCrop>
  <HeadingPairs>
    <vt:vector size="6" baseType="variant">
      <vt:variant>
        <vt:lpstr>Title</vt:lpstr>
      </vt:variant>
      <vt:variant>
        <vt:i4>1</vt:i4>
      </vt:variant>
      <vt:variant>
        <vt:lpstr>Titel</vt:lpstr>
      </vt:variant>
      <vt:variant>
        <vt:i4>1</vt:i4>
      </vt:variant>
      <vt:variant>
        <vt:lpstr>Overskrifter</vt:lpstr>
      </vt:variant>
      <vt:variant>
        <vt:i4>1</vt:i4>
      </vt:variant>
    </vt:vector>
  </HeadingPairs>
  <TitlesOfParts>
    <vt:vector size="3" baseType="lpstr">
      <vt:lpstr/>
      <vt:lpstr/>
      <vt:lpstr>&lt;Spændende overskrift&gt;</vt:lpstr>
    </vt:vector>
  </TitlesOfParts>
  <Company>Hewlett-Packard</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Akay Türker</dc:creator>
  <cp:keywords/>
  <dc:description/>
  <cp:lastModifiedBy>Cem Akay Türker</cp:lastModifiedBy>
  <cp:revision>3</cp:revision>
  <cp:lastPrinted>2015-05-06T09:28:00Z</cp:lastPrinted>
  <dcterms:created xsi:type="dcterms:W3CDTF">2024-06-27T09:34:00Z</dcterms:created>
  <dcterms:modified xsi:type="dcterms:W3CDTF">2024-06-27T09:36:00Z</dcterms:modified>
</cp:coreProperties>
</file>