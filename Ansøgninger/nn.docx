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6EB6A" w14:textId="3EB32E9A" w:rsidR="00174EB7" w:rsidRPr="00174EB7" w:rsidRDefault="00DD3F8B" w:rsidP="00DB736B">
      <w:pPr>
        <w:rPr>
          <w:color w:val="000000" w:themeColor="text1"/>
          <w:sz w:val="26"/>
          <w:szCs w:val="26"/>
        </w:rPr>
      </w:pPr>
      <w:r w:rsidRPr="00174EB7">
        <w:rPr>
          <w:noProof/>
          <w:color w:val="000000" w:themeColor="text1"/>
          <w:sz w:val="26"/>
          <w:szCs w:val="26"/>
          <w:lang w:eastAsia="da-DK"/>
        </w:rPr>
        <mc:AlternateContent>
          <mc:Choice Requires="wps">
            <w:drawing>
              <wp:anchor distT="45720" distB="45720" distL="114300" distR="114300" simplePos="0" relativeHeight="251660288" behindDoc="0" locked="0" layoutInCell="1" allowOverlap="1" wp14:anchorId="7DD88935" wp14:editId="5CCCB9CC">
                <wp:simplePos x="0" y="0"/>
                <wp:positionH relativeFrom="margin">
                  <wp:posOffset>-710508</wp:posOffset>
                </wp:positionH>
                <wp:positionV relativeFrom="page">
                  <wp:posOffset>807720</wp:posOffset>
                </wp:positionV>
                <wp:extent cx="1575955" cy="8496300"/>
                <wp:effectExtent l="0" t="0" r="0" b="0"/>
                <wp:wrapSquare wrapText="bothSides"/>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5955" cy="8496300"/>
                        </a:xfrm>
                        <a:prstGeom prst="rect">
                          <a:avLst/>
                        </a:prstGeom>
                        <a:noFill/>
                        <a:ln w="9525">
                          <a:noFill/>
                          <a:miter lim="800000"/>
                          <a:headEnd/>
                          <a:tailEnd/>
                        </a:ln>
                      </wps:spPr>
                      <wps:txbx>
                        <w:txbxContent>
                          <w:sdt>
                            <w:sdtPr>
                              <w:rPr>
                                <w:color w:val="7C9163" w:themeColor="accent1" w:themeShade="BF"/>
                                <w:sz w:val="24"/>
                                <w:szCs w:val="24"/>
                              </w:rPr>
                              <w:alias w:val="Skriv virksomhedsnavn"/>
                              <w:tag w:val="Skriv virksomhedsnavn"/>
                              <w:id w:val="1583868805"/>
                              <w:placeholder>
                                <w:docPart w:val="FCED4490548AE44A9660549FD487EF0E"/>
                              </w:placeholder>
                              <w:text/>
                            </w:sdtPr>
                            <w:sdtContent>
                              <w:p w14:paraId="58CF507B" w14:textId="3AD5F619" w:rsidR="00DD3F8B" w:rsidRPr="001A4781" w:rsidRDefault="00F64B2C" w:rsidP="00F64B2C">
                                <w:pPr>
                                  <w:pStyle w:val="NoSpacing"/>
                                  <w:pBdr>
                                    <w:right w:val="single" w:sz="36" w:space="4" w:color="A5B592" w:themeColor="accent1"/>
                                  </w:pBdr>
                                  <w:rPr>
                                    <w:color w:val="7C9163" w:themeColor="accent1" w:themeShade="BF"/>
                                    <w:sz w:val="24"/>
                                    <w:szCs w:val="24"/>
                                  </w:rPr>
                                </w:pPr>
                                <w:r>
                                  <w:rPr>
                                    <w:color w:val="7C9163" w:themeColor="accent1" w:themeShade="BF"/>
                                    <w:sz w:val="24"/>
                                    <w:szCs w:val="24"/>
                                  </w:rPr>
                                  <w:t xml:space="preserve">        </w:t>
                                </w:r>
                                <w:proofErr w:type="spellStart"/>
                                <w:r>
                                  <w:rPr>
                                    <w:color w:val="7C9163" w:themeColor="accent1" w:themeShade="BF"/>
                                    <w:sz w:val="24"/>
                                    <w:szCs w:val="24"/>
                                  </w:rPr>
                                  <w:t>Cerius</w:t>
                                </w:r>
                                <w:proofErr w:type="spellEnd"/>
                                <w:r>
                                  <w:rPr>
                                    <w:color w:val="7C9163" w:themeColor="accent1" w:themeShade="BF"/>
                                    <w:sz w:val="24"/>
                                    <w:szCs w:val="24"/>
                                  </w:rPr>
                                  <w:t>-Radius</w:t>
                                </w:r>
                              </w:p>
                            </w:sdtContent>
                          </w:sdt>
                          <w:sdt>
                            <w:sdtPr>
                              <w:rPr>
                                <w:color w:val="7C9163" w:themeColor="accent1" w:themeShade="BF"/>
                                <w:sz w:val="24"/>
                                <w:szCs w:val="24"/>
                              </w:rPr>
                              <w:alias w:val="Skriv gade og nr."/>
                              <w:tag w:val="Skriv gade og nr."/>
                              <w:id w:val="-855655667"/>
                              <w:placeholder>
                                <w:docPart w:val="FCED4490548AE44A9660549FD487EF0E"/>
                              </w:placeholder>
                              <w:text/>
                            </w:sdtPr>
                            <w:sdtContent>
                              <w:p w14:paraId="244F6BDB" w14:textId="5059D769" w:rsidR="00DD3F8B" w:rsidRPr="001A4781" w:rsidRDefault="00F64B2C" w:rsidP="001A4781">
                                <w:pPr>
                                  <w:pStyle w:val="NoSpacing"/>
                                  <w:pBdr>
                                    <w:right w:val="single" w:sz="36" w:space="4" w:color="A5B592" w:themeColor="accent1"/>
                                  </w:pBdr>
                                  <w:jc w:val="center"/>
                                  <w:rPr>
                                    <w:color w:val="7C9163" w:themeColor="accent1" w:themeShade="BF"/>
                                    <w:sz w:val="24"/>
                                    <w:szCs w:val="24"/>
                                  </w:rPr>
                                </w:pPr>
                                <w:r>
                                  <w:rPr>
                                    <w:color w:val="7C9163" w:themeColor="accent1" w:themeShade="BF"/>
                                    <w:sz w:val="24"/>
                                    <w:szCs w:val="24"/>
                                  </w:rPr>
                                  <w:t>Teknikerbyen 25</w:t>
                                </w:r>
                              </w:p>
                            </w:sdtContent>
                          </w:sdt>
                          <w:p w14:paraId="15E97CFD" w14:textId="23346913" w:rsidR="00DD3F8B" w:rsidRPr="001A4781" w:rsidRDefault="00000000" w:rsidP="001A4781">
                            <w:pPr>
                              <w:pStyle w:val="NoSpacing"/>
                              <w:pBdr>
                                <w:right w:val="single" w:sz="36" w:space="4" w:color="A5B592" w:themeColor="accent1"/>
                              </w:pBdr>
                              <w:tabs>
                                <w:tab w:val="right" w:pos="9638"/>
                              </w:tabs>
                              <w:jc w:val="center"/>
                              <w:rPr>
                                <w:color w:val="7C9163" w:themeColor="accent1" w:themeShade="BF"/>
                                <w:sz w:val="24"/>
                                <w:szCs w:val="24"/>
                              </w:rPr>
                            </w:pPr>
                            <w:sdt>
                              <w:sdtPr>
                                <w:rPr>
                                  <w:color w:val="7C9163" w:themeColor="accent1" w:themeShade="BF"/>
                                  <w:sz w:val="24"/>
                                  <w:szCs w:val="24"/>
                                </w:rPr>
                                <w:alias w:val="Skriv postnummer og by"/>
                                <w:tag w:val="Skriv postnummer og by"/>
                                <w:id w:val="1117250417"/>
                                <w:placeholder>
                                  <w:docPart w:val="FCED4490548AE44A9660549FD487EF0E"/>
                                </w:placeholder>
                                <w:text/>
                              </w:sdtPr>
                              <w:sdtContent>
                                <w:r w:rsidR="00F64B2C">
                                  <w:rPr>
                                    <w:color w:val="7C9163" w:themeColor="accent1" w:themeShade="BF"/>
                                    <w:sz w:val="24"/>
                                    <w:szCs w:val="24"/>
                                  </w:rPr>
                                  <w:t>2830 Virum</w:t>
                                </w:r>
                              </w:sdtContent>
                            </w:sdt>
                          </w:p>
                          <w:p w14:paraId="396CB3E0" w14:textId="7DC6AB40" w:rsidR="00DD3F8B" w:rsidRPr="00F64B2C" w:rsidRDefault="00DD3F8B" w:rsidP="001A4781">
                            <w:pPr>
                              <w:pStyle w:val="NoSpacing"/>
                              <w:pBdr>
                                <w:right w:val="single" w:sz="36" w:space="4" w:color="A5B592" w:themeColor="accent1"/>
                              </w:pBdr>
                              <w:jc w:val="center"/>
                              <w:rPr>
                                <w:color w:val="7C9163" w:themeColor="accent1" w:themeShade="BF"/>
                                <w:sz w:val="24"/>
                                <w:szCs w:val="24"/>
                              </w:rPr>
                            </w:pPr>
                            <w:r w:rsidRPr="002D50C7">
                              <w:rPr>
                                <w:color w:val="7C9163" w:themeColor="accent1" w:themeShade="BF"/>
                                <w:sz w:val="24"/>
                                <w:szCs w:val="24"/>
                                <w:lang w:val="en-US"/>
                              </w:rPr>
                              <w:t xml:space="preserve">Att. </w:t>
                            </w:r>
                            <w:sdt>
                              <w:sdtPr>
                                <w:rPr>
                                  <w:color w:val="7C9163" w:themeColor="accent1" w:themeShade="BF"/>
                                  <w:sz w:val="24"/>
                                  <w:szCs w:val="24"/>
                                </w:rPr>
                                <w:alias w:val="Skriv navn på att."/>
                                <w:tag w:val="Skriv navn på att."/>
                                <w:id w:val="-743793509"/>
                                <w:placeholder>
                                  <w:docPart w:val="FCED4490548AE44A9660549FD487EF0E"/>
                                </w:placeholder>
                                <w:text/>
                              </w:sdtPr>
                              <w:sdtContent>
                                <w:r w:rsidR="00F64B2C" w:rsidRPr="00F64B2C">
                                  <w:rPr>
                                    <w:color w:val="7C9163" w:themeColor="accent1" w:themeShade="BF"/>
                                    <w:sz w:val="24"/>
                                    <w:szCs w:val="24"/>
                                  </w:rPr>
                                  <w:t>Carsten Buhl Nielsen</w:t>
                                </w:r>
                              </w:sdtContent>
                            </w:sdt>
                          </w:p>
                          <w:p w14:paraId="43928B4C" w14:textId="3D056211" w:rsidR="00DD3F8B" w:rsidRPr="00F64B2C" w:rsidRDefault="00F64B2C" w:rsidP="001A4781">
                            <w:pPr>
                              <w:pStyle w:val="NoSpacing"/>
                              <w:pBdr>
                                <w:right w:val="single" w:sz="36" w:space="4" w:color="A5B592" w:themeColor="accent1"/>
                              </w:pBdr>
                              <w:spacing w:before="120"/>
                              <w:jc w:val="center"/>
                              <w:rPr>
                                <w:color w:val="7C9163" w:themeColor="accent1" w:themeShade="BF"/>
                              </w:rPr>
                            </w:pPr>
                            <w:proofErr w:type="spellStart"/>
                            <w:r w:rsidRPr="00F64B2C">
                              <w:rPr>
                                <w:i/>
                                <w:color w:val="7C9163" w:themeColor="accent1" w:themeShade="BF"/>
                                <w:sz w:val="24"/>
                                <w:szCs w:val="24"/>
                              </w:rPr>
                              <w:t>Ansgøning</w:t>
                            </w:r>
                            <w:proofErr w:type="spellEnd"/>
                            <w:r w:rsidRPr="00F64B2C">
                              <w:rPr>
                                <w:i/>
                                <w:color w:val="7C9163" w:themeColor="accent1" w:themeShade="BF"/>
                                <w:sz w:val="24"/>
                                <w:szCs w:val="24"/>
                              </w:rPr>
                              <w:t xml:space="preserve"> som </w:t>
                            </w:r>
                            <w:r>
                              <w:rPr>
                                <w:i/>
                                <w:color w:val="7C9163" w:themeColor="accent1" w:themeShade="BF"/>
                                <w:sz w:val="24"/>
                                <w:szCs w:val="24"/>
                              </w:rPr>
                              <w:t xml:space="preserve">Data </w:t>
                            </w:r>
                            <w:proofErr w:type="spellStart"/>
                            <w:r>
                              <w:rPr>
                                <w:i/>
                                <w:color w:val="7C9163" w:themeColor="accent1" w:themeShade="BF"/>
                                <w:sz w:val="24"/>
                                <w:szCs w:val="24"/>
                              </w:rPr>
                              <w:t>Scientist</w:t>
                            </w:r>
                            <w:proofErr w:type="spellEnd"/>
                            <w:r>
                              <w:rPr>
                                <w:i/>
                                <w:color w:val="7C9163" w:themeColor="accent1" w:themeShade="BF"/>
                                <w:sz w:val="24"/>
                                <w:szCs w:val="24"/>
                              </w:rPr>
                              <w:t xml:space="preserve"> der kan agere brobygger</w:t>
                            </w:r>
                          </w:p>
                          <w:p w14:paraId="67F6BEEB" w14:textId="77777777" w:rsidR="00B565B5" w:rsidRPr="00F64B2C" w:rsidRDefault="00B565B5" w:rsidP="001A4781">
                            <w:pPr>
                              <w:pStyle w:val="NoSpacing"/>
                              <w:pBdr>
                                <w:right w:val="single" w:sz="36" w:space="4" w:color="A5B592" w:themeColor="accent1"/>
                              </w:pBdr>
                              <w:spacing w:before="120"/>
                              <w:jc w:val="center"/>
                              <w:rPr>
                                <w:color w:val="7C9163" w:themeColor="accent1" w:themeShade="BF"/>
                              </w:rPr>
                            </w:pPr>
                          </w:p>
                          <w:p w14:paraId="00073530" w14:textId="77777777" w:rsidR="00B565B5" w:rsidRPr="00F64B2C" w:rsidRDefault="00B565B5" w:rsidP="001A4781">
                            <w:pPr>
                              <w:pStyle w:val="NoSpacing"/>
                              <w:pBdr>
                                <w:right w:val="single" w:sz="36" w:space="4" w:color="A5B592" w:themeColor="accent1"/>
                              </w:pBdr>
                              <w:spacing w:before="120"/>
                              <w:jc w:val="center"/>
                              <w:rPr>
                                <w:color w:val="7C9163" w:themeColor="accent1" w:themeShade="BF"/>
                              </w:rPr>
                            </w:pPr>
                          </w:p>
                          <w:p w14:paraId="2F90108F" w14:textId="77777777" w:rsidR="00DD3F8B" w:rsidRPr="00F64B2C" w:rsidRDefault="00DD3F8B" w:rsidP="001A4781">
                            <w:pPr>
                              <w:pStyle w:val="NoSpacing"/>
                              <w:pBdr>
                                <w:right w:val="single" w:sz="36" w:space="4" w:color="A5B592" w:themeColor="accent1"/>
                              </w:pBdr>
                              <w:spacing w:before="120"/>
                              <w:jc w:val="center"/>
                              <w:rPr>
                                <w:color w:val="7C9163" w:themeColor="accent1" w:themeShade="BF"/>
                              </w:rPr>
                            </w:pPr>
                          </w:p>
                          <w:p w14:paraId="44D8188A" w14:textId="32CCDD25" w:rsidR="00DD3F8B" w:rsidRPr="002D50C7" w:rsidRDefault="00000000" w:rsidP="001A4781">
                            <w:pPr>
                              <w:pStyle w:val="NoSpacing"/>
                              <w:pBdr>
                                <w:right w:val="single" w:sz="36" w:space="4" w:color="A5B592" w:themeColor="accent1"/>
                              </w:pBdr>
                              <w:jc w:val="center"/>
                              <w:rPr>
                                <w:color w:val="7C9163" w:themeColor="accent1" w:themeShade="BF"/>
                                <w:sz w:val="40"/>
                                <w:lang w:val="en-US"/>
                              </w:rPr>
                            </w:pPr>
                            <w:sdt>
                              <w:sdtPr>
                                <w:rPr>
                                  <w:color w:val="7C9163" w:themeColor="accent1" w:themeShade="BF"/>
                                  <w:sz w:val="160"/>
                                  <w:lang w:val="en-US"/>
                                </w:rPr>
                                <w:alias w:val="Skriv initialer"/>
                                <w:tag w:val="Skriv initialer"/>
                                <w:id w:val="-426348513"/>
                                <w:placeholder>
                                  <w:docPart w:val="A047490CA5519B4DB7B46C0057108DD1"/>
                                </w:placeholder>
                                <w:text/>
                              </w:sdtPr>
                              <w:sdtContent>
                                <w:r w:rsidR="00B96E6C" w:rsidRPr="002D50C7">
                                  <w:rPr>
                                    <w:color w:val="7C9163" w:themeColor="accent1" w:themeShade="BF"/>
                                    <w:sz w:val="160"/>
                                    <w:lang w:val="en-US"/>
                                  </w:rPr>
                                  <w:t>CT</w:t>
                                </w:r>
                              </w:sdtContent>
                            </w:sdt>
                            <w:r w:rsidR="00DD3F8B" w:rsidRPr="002D50C7">
                              <w:rPr>
                                <w:color w:val="7C9163" w:themeColor="accent1" w:themeShade="BF"/>
                                <w:sz w:val="160"/>
                                <w:lang w:val="en-US"/>
                              </w:rPr>
                              <w:br/>
                            </w:r>
                            <w:sdt>
                              <w:sdtPr>
                                <w:rPr>
                                  <w:color w:val="7C9163" w:themeColor="accent1" w:themeShade="BF"/>
                                  <w:sz w:val="40"/>
                                  <w:lang w:val="en-US"/>
                                </w:rPr>
                                <w:alias w:val="Skriv navn"/>
                                <w:tag w:val="Skriv navn"/>
                                <w:id w:val="-1233228995"/>
                                <w:placeholder>
                                  <w:docPart w:val="A047490CA5519B4DB7B46C0057108DD1"/>
                                </w:placeholder>
                                <w:text/>
                              </w:sdtPr>
                              <w:sdtContent>
                                <w:proofErr w:type="spellStart"/>
                                <w:r w:rsidR="00B96E6C" w:rsidRPr="002D50C7">
                                  <w:rPr>
                                    <w:color w:val="7C9163" w:themeColor="accent1" w:themeShade="BF"/>
                                    <w:sz w:val="40"/>
                                    <w:lang w:val="en-US"/>
                                  </w:rPr>
                                  <w:t>Cem</w:t>
                                </w:r>
                                <w:proofErr w:type="spellEnd"/>
                                <w:r w:rsidR="00B96E6C" w:rsidRPr="002D50C7">
                                  <w:rPr>
                                    <w:color w:val="7C9163" w:themeColor="accent1" w:themeShade="BF"/>
                                    <w:sz w:val="40"/>
                                    <w:lang w:val="en-US"/>
                                  </w:rPr>
                                  <w:t xml:space="preserve"> </w:t>
                                </w:r>
                                <w:proofErr w:type="spellStart"/>
                                <w:r w:rsidR="00B96E6C" w:rsidRPr="002D50C7">
                                  <w:rPr>
                                    <w:color w:val="7C9163" w:themeColor="accent1" w:themeShade="BF"/>
                                    <w:sz w:val="40"/>
                                    <w:lang w:val="en-US"/>
                                  </w:rPr>
                                  <w:t>Türker</w:t>
                                </w:r>
                                <w:proofErr w:type="spellEnd"/>
                              </w:sdtContent>
                            </w:sdt>
                          </w:p>
                          <w:p w14:paraId="31323E66" w14:textId="77777777" w:rsidR="00B565B5" w:rsidRPr="002D50C7" w:rsidRDefault="00B565B5" w:rsidP="001A4781">
                            <w:pPr>
                              <w:pStyle w:val="NoSpacing"/>
                              <w:pBdr>
                                <w:right w:val="single" w:sz="36" w:space="4" w:color="A5B592" w:themeColor="accent1"/>
                              </w:pBdr>
                              <w:jc w:val="center"/>
                              <w:rPr>
                                <w:color w:val="7C9163" w:themeColor="accent1" w:themeShade="BF"/>
                                <w:lang w:val="en-US"/>
                              </w:rPr>
                            </w:pPr>
                          </w:p>
                          <w:p w14:paraId="6F90A7D8" w14:textId="77777777" w:rsidR="00DD3F8B" w:rsidRPr="002D50C7" w:rsidRDefault="00DD3F8B" w:rsidP="001A4781">
                            <w:pPr>
                              <w:pStyle w:val="NoSpacing"/>
                              <w:pBdr>
                                <w:right w:val="single" w:sz="36" w:space="4" w:color="A5B592" w:themeColor="accent1"/>
                              </w:pBdr>
                              <w:jc w:val="center"/>
                              <w:rPr>
                                <w:rStyle w:val="A3"/>
                                <w:i w:val="0"/>
                                <w:color w:val="7C9163" w:themeColor="accent1" w:themeShade="BF"/>
                                <w:sz w:val="20"/>
                                <w:szCs w:val="24"/>
                                <w:lang w:val="en-US"/>
                              </w:rPr>
                            </w:pPr>
                          </w:p>
                          <w:p w14:paraId="1B83ECAD" w14:textId="6ECEB67F" w:rsidR="00DD3F8B" w:rsidRPr="001A4781" w:rsidRDefault="00000000" w:rsidP="001A4781">
                            <w:pPr>
                              <w:pStyle w:val="NoSpacing"/>
                              <w:pBdr>
                                <w:right w:val="single" w:sz="36" w:space="4" w:color="A5B592" w:themeColor="accent1"/>
                              </w:pBdr>
                              <w:jc w:val="center"/>
                              <w:rPr>
                                <w:rStyle w:val="A3"/>
                                <w:i w:val="0"/>
                                <w:color w:val="7C9163" w:themeColor="accent1" w:themeShade="BF"/>
                                <w:sz w:val="24"/>
                                <w:szCs w:val="24"/>
                                <w:lang w:val="en-US"/>
                              </w:rPr>
                            </w:pPr>
                            <w:sdt>
                              <w:sdtPr>
                                <w:rPr>
                                  <w:rStyle w:val="A3"/>
                                  <w:i w:val="0"/>
                                  <w:color w:val="7C9163" w:themeColor="accent1" w:themeShade="BF"/>
                                  <w:sz w:val="24"/>
                                  <w:szCs w:val="24"/>
                                  <w:lang w:val="en-US"/>
                                </w:rPr>
                                <w:alias w:val="Skriv gade og nr."/>
                                <w:tag w:val="Skriv gade og nr."/>
                                <w:id w:val="1675379021"/>
                                <w:placeholder>
                                  <w:docPart w:val="EF9D1E85EA20894A98CA8C1F869B6599"/>
                                </w:placeholder>
                                <w:text/>
                              </w:sdtPr>
                              <w:sdtContent>
                                <w:proofErr w:type="spellStart"/>
                                <w:r w:rsidR="00B96E6C" w:rsidRPr="001A4781">
                                  <w:rPr>
                                    <w:rStyle w:val="A3"/>
                                    <w:i w:val="0"/>
                                    <w:color w:val="7C9163" w:themeColor="accent1" w:themeShade="BF"/>
                                    <w:sz w:val="24"/>
                                    <w:szCs w:val="24"/>
                                    <w:lang w:val="en-US"/>
                                  </w:rPr>
                                  <w:t>Næsborgvej</w:t>
                                </w:r>
                                <w:proofErr w:type="spellEnd"/>
                                <w:r w:rsidR="00B96E6C" w:rsidRPr="001A4781">
                                  <w:rPr>
                                    <w:rStyle w:val="A3"/>
                                    <w:i w:val="0"/>
                                    <w:color w:val="7C9163" w:themeColor="accent1" w:themeShade="BF"/>
                                    <w:sz w:val="24"/>
                                    <w:szCs w:val="24"/>
                                    <w:lang w:val="en-US"/>
                                  </w:rPr>
                                  <w:t xml:space="preserve"> 62 </w:t>
                                </w:r>
                                <w:proofErr w:type="spellStart"/>
                                <w:r w:rsidR="00B96E6C" w:rsidRPr="001A4781">
                                  <w:rPr>
                                    <w:rStyle w:val="A3"/>
                                    <w:i w:val="0"/>
                                    <w:color w:val="7C9163" w:themeColor="accent1" w:themeShade="BF"/>
                                    <w:sz w:val="24"/>
                                    <w:szCs w:val="24"/>
                                    <w:lang w:val="en-US"/>
                                  </w:rPr>
                                  <w:t>st.</w:t>
                                </w:r>
                                <w:proofErr w:type="spellEnd"/>
                                <w:r w:rsidR="00B96E6C" w:rsidRPr="001A4781">
                                  <w:rPr>
                                    <w:rStyle w:val="A3"/>
                                    <w:i w:val="0"/>
                                    <w:color w:val="7C9163" w:themeColor="accent1" w:themeShade="BF"/>
                                    <w:sz w:val="24"/>
                                    <w:szCs w:val="24"/>
                                    <w:lang w:val="en-US"/>
                                  </w:rPr>
                                  <w:t xml:space="preserve"> </w:t>
                                </w:r>
                                <w:proofErr w:type="spellStart"/>
                                <w:r w:rsidR="00B96E6C" w:rsidRPr="001A4781">
                                  <w:rPr>
                                    <w:rStyle w:val="A3"/>
                                    <w:i w:val="0"/>
                                    <w:color w:val="7C9163" w:themeColor="accent1" w:themeShade="BF"/>
                                    <w:sz w:val="24"/>
                                    <w:szCs w:val="24"/>
                                    <w:lang w:val="en-US"/>
                                  </w:rPr>
                                  <w:t>th.</w:t>
                                </w:r>
                                <w:proofErr w:type="spellEnd"/>
                              </w:sdtContent>
                            </w:sdt>
                            <w:r w:rsidR="00DD3F8B" w:rsidRPr="001A4781">
                              <w:rPr>
                                <w:rStyle w:val="A3"/>
                                <w:i w:val="0"/>
                                <w:color w:val="7C9163" w:themeColor="accent1" w:themeShade="BF"/>
                                <w:sz w:val="24"/>
                                <w:szCs w:val="24"/>
                                <w:lang w:val="en-US"/>
                              </w:rPr>
                              <w:br/>
                              <w:t xml:space="preserve"> </w:t>
                            </w:r>
                            <w:sdt>
                              <w:sdtPr>
                                <w:rPr>
                                  <w:rStyle w:val="A3"/>
                                  <w:i w:val="0"/>
                                  <w:color w:val="7C9163" w:themeColor="accent1" w:themeShade="BF"/>
                                  <w:sz w:val="24"/>
                                  <w:szCs w:val="24"/>
                                  <w:lang w:val="en-US"/>
                                </w:rPr>
                                <w:alias w:val="Skriv postnummer og by"/>
                                <w:tag w:val="Skriv postnummer og by"/>
                                <w:id w:val="1866942169"/>
                                <w:placeholder>
                                  <w:docPart w:val="EF9D1E85EA20894A98CA8C1F869B6599"/>
                                </w:placeholder>
                                <w:text/>
                              </w:sdtPr>
                              <w:sdtContent>
                                <w:r w:rsidR="00B96E6C" w:rsidRPr="001A4781">
                                  <w:rPr>
                                    <w:rStyle w:val="A3"/>
                                    <w:i w:val="0"/>
                                    <w:color w:val="7C9163" w:themeColor="accent1" w:themeShade="BF"/>
                                    <w:sz w:val="24"/>
                                    <w:szCs w:val="24"/>
                                    <w:lang w:val="en-US"/>
                                  </w:rPr>
                                  <w:t>2650 Hvidovre</w:t>
                                </w:r>
                              </w:sdtContent>
                            </w:sdt>
                          </w:p>
                          <w:p w14:paraId="2F1B6F35" w14:textId="46D2CA69" w:rsidR="00DD3F8B" w:rsidRPr="001A4781" w:rsidRDefault="00000000" w:rsidP="001A4781">
                            <w:pPr>
                              <w:pStyle w:val="NoSpacing"/>
                              <w:pBdr>
                                <w:right w:val="single" w:sz="36" w:space="4" w:color="A5B592" w:themeColor="accent1"/>
                              </w:pBdr>
                              <w:jc w:val="center"/>
                              <w:rPr>
                                <w:color w:val="7C9163" w:themeColor="accent1" w:themeShade="BF"/>
                                <w:sz w:val="20"/>
                                <w:szCs w:val="24"/>
                                <w:lang w:val="en-US"/>
                              </w:rPr>
                            </w:pPr>
                            <w:sdt>
                              <w:sdtPr>
                                <w:rPr>
                                  <w:rStyle w:val="A3"/>
                                  <w:i w:val="0"/>
                                  <w:color w:val="7C9163" w:themeColor="accent1" w:themeShade="BF"/>
                                  <w:sz w:val="24"/>
                                  <w:szCs w:val="24"/>
                                </w:rPr>
                                <w:alias w:val="Skriv email"/>
                                <w:tag w:val="Skriv email"/>
                                <w:id w:val="1278756055"/>
                                <w:placeholder>
                                  <w:docPart w:val="EF9D1E85EA20894A98CA8C1F869B6599"/>
                                </w:placeholder>
                              </w:sdtPr>
                              <w:sdtEndPr>
                                <w:rPr>
                                  <w:rStyle w:val="Hyperlink"/>
                                  <w:rFonts w:cstheme="minorBidi"/>
                                  <w:iCs w:val="0"/>
                                  <w:u w:val="single"/>
                                </w:rPr>
                              </w:sdtEndPr>
                              <w:sdtContent>
                                <w:r w:rsidR="00B96E6C" w:rsidRPr="001A4781">
                                  <w:rPr>
                                    <w:rStyle w:val="A3"/>
                                    <w:i w:val="0"/>
                                    <w:color w:val="7C9163" w:themeColor="accent1" w:themeShade="BF"/>
                                    <w:sz w:val="24"/>
                                    <w:szCs w:val="24"/>
                                    <w:lang w:val="en-US"/>
                                  </w:rPr>
                                  <w:t>cem.a.turker@gmail.com</w:t>
                                </w:r>
                              </w:sdtContent>
                            </w:sdt>
                            <w:r w:rsidR="00DD3F8B" w:rsidRPr="001A4781">
                              <w:rPr>
                                <w:color w:val="7C9163" w:themeColor="accent1" w:themeShade="BF"/>
                                <w:sz w:val="24"/>
                                <w:szCs w:val="24"/>
                                <w:lang w:val="en-US"/>
                              </w:rPr>
                              <w:br/>
                            </w:r>
                            <w:sdt>
                              <w:sdtPr>
                                <w:rPr>
                                  <w:color w:val="7C9163" w:themeColor="accent1" w:themeShade="BF"/>
                                  <w:sz w:val="24"/>
                                  <w:szCs w:val="24"/>
                                  <w:lang w:val="en-US"/>
                                </w:rPr>
                                <w:alias w:val="Skriv tlf. nr."/>
                                <w:tag w:val="Skriv tlf. nr."/>
                                <w:id w:val="1321931217"/>
                                <w:placeholder>
                                  <w:docPart w:val="EF9D1E85EA20894A98CA8C1F869B6599"/>
                                </w:placeholder>
                                <w:text/>
                              </w:sdtPr>
                              <w:sdtContent>
                                <w:r w:rsidR="00B96E6C" w:rsidRPr="001A4781">
                                  <w:rPr>
                                    <w:color w:val="7C9163" w:themeColor="accent1" w:themeShade="BF"/>
                                    <w:sz w:val="24"/>
                                    <w:szCs w:val="24"/>
                                    <w:lang w:val="en-US"/>
                                  </w:rPr>
                                  <w:t>6127 1187</w:t>
                                </w:r>
                              </w:sdtContent>
                            </w:sdt>
                            <w:r w:rsidR="00DD3F8B" w:rsidRPr="001A4781">
                              <w:rPr>
                                <w:rStyle w:val="A3"/>
                                <w:color w:val="7C9163" w:themeColor="accent1" w:themeShade="BF"/>
                                <w:sz w:val="18"/>
                                <w:lang w:val="en-US"/>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D88935" id="_x0000_t202" coordsize="21600,21600" o:spt="202" path="m,l,21600r21600,l21600,xe">
                <v:stroke joinstyle="miter"/>
                <v:path gradientshapeok="t" o:connecttype="rect"/>
              </v:shapetype>
              <v:shape id="Tekstfelt 2" o:spid="_x0000_s1026" type="#_x0000_t202" style="position:absolute;left:0;text-align:left;margin-left:-55.95pt;margin-top:63.6pt;width:124.1pt;height:669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" filled="f" stroked="f">
                <v:textbox>
                  <w:txbxContent>
                    <w:sdt>
                      <w:sdtPr>
                        <w:rPr>
                          <w:color w:val="7C9163" w:themeColor="accent1" w:themeShade="BF"/>
                          <w:sz w:val="24"/>
                          <w:szCs w:val="24"/>
                        </w:rPr>
                        <w:alias w:val="Skriv virksomhedsnavn"/>
                        <w:tag w:val="Skriv virksomhedsnavn"/>
                        <w:id w:val="1583868805"/>
                        <w:placeholder>
                          <w:docPart w:val="FCED4490548AE44A9660549FD487EF0E"/>
                        </w:placeholder>
                        <w:text/>
                      </w:sdtPr>
                      <w:sdtContent>
                        <w:p w14:paraId="58CF507B" w14:textId="3AD5F619" w:rsidR="00DD3F8B" w:rsidRPr="001A4781" w:rsidRDefault="00F64B2C" w:rsidP="00F64B2C">
                          <w:pPr>
                            <w:pStyle w:val="NoSpacing"/>
                            <w:pBdr>
                              <w:right w:val="single" w:sz="36" w:space="4" w:color="A5B592" w:themeColor="accent1"/>
                            </w:pBdr>
                            <w:rPr>
                              <w:color w:val="7C9163" w:themeColor="accent1" w:themeShade="BF"/>
                              <w:sz w:val="24"/>
                              <w:szCs w:val="24"/>
                            </w:rPr>
                          </w:pPr>
                          <w:r>
                            <w:rPr>
                              <w:color w:val="7C9163" w:themeColor="accent1" w:themeShade="BF"/>
                              <w:sz w:val="24"/>
                              <w:szCs w:val="24"/>
                            </w:rPr>
                            <w:t xml:space="preserve">        </w:t>
                          </w:r>
                          <w:proofErr w:type="spellStart"/>
                          <w:r>
                            <w:rPr>
                              <w:color w:val="7C9163" w:themeColor="accent1" w:themeShade="BF"/>
                              <w:sz w:val="24"/>
                              <w:szCs w:val="24"/>
                            </w:rPr>
                            <w:t>Cerius</w:t>
                          </w:r>
                          <w:proofErr w:type="spellEnd"/>
                          <w:r>
                            <w:rPr>
                              <w:color w:val="7C9163" w:themeColor="accent1" w:themeShade="BF"/>
                              <w:sz w:val="24"/>
                              <w:szCs w:val="24"/>
                            </w:rPr>
                            <w:t>-Radius</w:t>
                          </w:r>
                        </w:p>
                      </w:sdtContent>
                    </w:sdt>
                    <w:sdt>
                      <w:sdtPr>
                        <w:rPr>
                          <w:color w:val="7C9163" w:themeColor="accent1" w:themeShade="BF"/>
                          <w:sz w:val="24"/>
                          <w:szCs w:val="24"/>
                        </w:rPr>
                        <w:alias w:val="Skriv gade og nr."/>
                        <w:tag w:val="Skriv gade og nr."/>
                        <w:id w:val="-855655667"/>
                        <w:placeholder>
                          <w:docPart w:val="FCED4490548AE44A9660549FD487EF0E"/>
                        </w:placeholder>
                        <w:text/>
                      </w:sdtPr>
                      <w:sdtContent>
                        <w:p w14:paraId="244F6BDB" w14:textId="5059D769" w:rsidR="00DD3F8B" w:rsidRPr="001A4781" w:rsidRDefault="00F64B2C" w:rsidP="001A4781">
                          <w:pPr>
                            <w:pStyle w:val="NoSpacing"/>
                            <w:pBdr>
                              <w:right w:val="single" w:sz="36" w:space="4" w:color="A5B592" w:themeColor="accent1"/>
                            </w:pBdr>
                            <w:jc w:val="center"/>
                            <w:rPr>
                              <w:color w:val="7C9163" w:themeColor="accent1" w:themeShade="BF"/>
                              <w:sz w:val="24"/>
                              <w:szCs w:val="24"/>
                            </w:rPr>
                          </w:pPr>
                          <w:r>
                            <w:rPr>
                              <w:color w:val="7C9163" w:themeColor="accent1" w:themeShade="BF"/>
                              <w:sz w:val="24"/>
                              <w:szCs w:val="24"/>
                            </w:rPr>
                            <w:t>Teknikerbyen 25</w:t>
                          </w:r>
                        </w:p>
                      </w:sdtContent>
                    </w:sdt>
                    <w:p w14:paraId="15E97CFD" w14:textId="23346913" w:rsidR="00DD3F8B" w:rsidRPr="001A4781" w:rsidRDefault="00000000" w:rsidP="001A4781">
                      <w:pPr>
                        <w:pStyle w:val="NoSpacing"/>
                        <w:pBdr>
                          <w:right w:val="single" w:sz="36" w:space="4" w:color="A5B592" w:themeColor="accent1"/>
                        </w:pBdr>
                        <w:tabs>
                          <w:tab w:val="right" w:pos="9638"/>
                        </w:tabs>
                        <w:jc w:val="center"/>
                        <w:rPr>
                          <w:color w:val="7C9163" w:themeColor="accent1" w:themeShade="BF"/>
                          <w:sz w:val="24"/>
                          <w:szCs w:val="24"/>
                        </w:rPr>
                      </w:pPr>
                      <w:sdt>
                        <w:sdtPr>
                          <w:rPr>
                            <w:color w:val="7C9163" w:themeColor="accent1" w:themeShade="BF"/>
                            <w:sz w:val="24"/>
                            <w:szCs w:val="24"/>
                          </w:rPr>
                          <w:alias w:val="Skriv postnummer og by"/>
                          <w:tag w:val="Skriv postnummer og by"/>
                          <w:id w:val="1117250417"/>
                          <w:placeholder>
                            <w:docPart w:val="FCED4490548AE44A9660549FD487EF0E"/>
                          </w:placeholder>
                          <w:text/>
                        </w:sdtPr>
                        <w:sdtContent>
                          <w:r w:rsidR="00F64B2C">
                            <w:rPr>
                              <w:color w:val="7C9163" w:themeColor="accent1" w:themeShade="BF"/>
                              <w:sz w:val="24"/>
                              <w:szCs w:val="24"/>
                            </w:rPr>
                            <w:t>2830 Virum</w:t>
                          </w:r>
                        </w:sdtContent>
                      </w:sdt>
                    </w:p>
                    <w:p w14:paraId="396CB3E0" w14:textId="7DC6AB40" w:rsidR="00DD3F8B" w:rsidRPr="00F64B2C" w:rsidRDefault="00DD3F8B" w:rsidP="001A4781">
                      <w:pPr>
                        <w:pStyle w:val="NoSpacing"/>
                        <w:pBdr>
                          <w:right w:val="single" w:sz="36" w:space="4" w:color="A5B592" w:themeColor="accent1"/>
                        </w:pBdr>
                        <w:jc w:val="center"/>
                        <w:rPr>
                          <w:color w:val="7C9163" w:themeColor="accent1" w:themeShade="BF"/>
                          <w:sz w:val="24"/>
                          <w:szCs w:val="24"/>
                        </w:rPr>
                      </w:pPr>
                      <w:r w:rsidRPr="002D50C7">
                        <w:rPr>
                          <w:color w:val="7C9163" w:themeColor="accent1" w:themeShade="BF"/>
                          <w:sz w:val="24"/>
                          <w:szCs w:val="24"/>
                          <w:lang w:val="en-US"/>
                        </w:rPr>
                        <w:t xml:space="preserve">Att. </w:t>
                      </w:r>
                      <w:sdt>
                        <w:sdtPr>
                          <w:rPr>
                            <w:color w:val="7C9163" w:themeColor="accent1" w:themeShade="BF"/>
                            <w:sz w:val="24"/>
                            <w:szCs w:val="24"/>
                          </w:rPr>
                          <w:alias w:val="Skriv navn på att."/>
                          <w:tag w:val="Skriv navn på att."/>
                          <w:id w:val="-743793509"/>
                          <w:placeholder>
                            <w:docPart w:val="FCED4490548AE44A9660549FD487EF0E"/>
                          </w:placeholder>
                          <w:text/>
                        </w:sdtPr>
                        <w:sdtContent>
                          <w:r w:rsidR="00F64B2C" w:rsidRPr="00F64B2C">
                            <w:rPr>
                              <w:color w:val="7C9163" w:themeColor="accent1" w:themeShade="BF"/>
                              <w:sz w:val="24"/>
                              <w:szCs w:val="24"/>
                            </w:rPr>
                            <w:t>Carsten Buhl Nielsen</w:t>
                          </w:r>
                        </w:sdtContent>
                      </w:sdt>
                    </w:p>
                    <w:p w14:paraId="43928B4C" w14:textId="3D056211" w:rsidR="00DD3F8B" w:rsidRPr="00F64B2C" w:rsidRDefault="00F64B2C" w:rsidP="001A4781">
                      <w:pPr>
                        <w:pStyle w:val="NoSpacing"/>
                        <w:pBdr>
                          <w:right w:val="single" w:sz="36" w:space="4" w:color="A5B592" w:themeColor="accent1"/>
                        </w:pBdr>
                        <w:spacing w:before="120"/>
                        <w:jc w:val="center"/>
                        <w:rPr>
                          <w:color w:val="7C9163" w:themeColor="accent1" w:themeShade="BF"/>
                        </w:rPr>
                      </w:pPr>
                      <w:proofErr w:type="spellStart"/>
                      <w:r w:rsidRPr="00F64B2C">
                        <w:rPr>
                          <w:i/>
                          <w:color w:val="7C9163" w:themeColor="accent1" w:themeShade="BF"/>
                          <w:sz w:val="24"/>
                          <w:szCs w:val="24"/>
                        </w:rPr>
                        <w:t>Ansgøning</w:t>
                      </w:r>
                      <w:proofErr w:type="spellEnd"/>
                      <w:r w:rsidRPr="00F64B2C">
                        <w:rPr>
                          <w:i/>
                          <w:color w:val="7C9163" w:themeColor="accent1" w:themeShade="BF"/>
                          <w:sz w:val="24"/>
                          <w:szCs w:val="24"/>
                        </w:rPr>
                        <w:t xml:space="preserve"> som </w:t>
                      </w:r>
                      <w:r>
                        <w:rPr>
                          <w:i/>
                          <w:color w:val="7C9163" w:themeColor="accent1" w:themeShade="BF"/>
                          <w:sz w:val="24"/>
                          <w:szCs w:val="24"/>
                        </w:rPr>
                        <w:t xml:space="preserve">Data </w:t>
                      </w:r>
                      <w:proofErr w:type="spellStart"/>
                      <w:r>
                        <w:rPr>
                          <w:i/>
                          <w:color w:val="7C9163" w:themeColor="accent1" w:themeShade="BF"/>
                          <w:sz w:val="24"/>
                          <w:szCs w:val="24"/>
                        </w:rPr>
                        <w:t>Scientist</w:t>
                      </w:r>
                      <w:proofErr w:type="spellEnd"/>
                      <w:r>
                        <w:rPr>
                          <w:i/>
                          <w:color w:val="7C9163" w:themeColor="accent1" w:themeShade="BF"/>
                          <w:sz w:val="24"/>
                          <w:szCs w:val="24"/>
                        </w:rPr>
                        <w:t xml:space="preserve"> der kan agere brobygger</w:t>
                      </w:r>
                    </w:p>
                    <w:p w14:paraId="67F6BEEB" w14:textId="77777777" w:rsidR="00B565B5" w:rsidRPr="00F64B2C" w:rsidRDefault="00B565B5" w:rsidP="001A4781">
                      <w:pPr>
                        <w:pStyle w:val="NoSpacing"/>
                        <w:pBdr>
                          <w:right w:val="single" w:sz="36" w:space="4" w:color="A5B592" w:themeColor="accent1"/>
                        </w:pBdr>
                        <w:spacing w:before="120"/>
                        <w:jc w:val="center"/>
                        <w:rPr>
                          <w:color w:val="7C9163" w:themeColor="accent1" w:themeShade="BF"/>
                        </w:rPr>
                      </w:pPr>
                    </w:p>
                    <w:p w14:paraId="00073530" w14:textId="77777777" w:rsidR="00B565B5" w:rsidRPr="00F64B2C" w:rsidRDefault="00B565B5" w:rsidP="001A4781">
                      <w:pPr>
                        <w:pStyle w:val="NoSpacing"/>
                        <w:pBdr>
                          <w:right w:val="single" w:sz="36" w:space="4" w:color="A5B592" w:themeColor="accent1"/>
                        </w:pBdr>
                        <w:spacing w:before="120"/>
                        <w:jc w:val="center"/>
                        <w:rPr>
                          <w:color w:val="7C9163" w:themeColor="accent1" w:themeShade="BF"/>
                        </w:rPr>
                      </w:pPr>
                    </w:p>
                    <w:p w14:paraId="2F90108F" w14:textId="77777777" w:rsidR="00DD3F8B" w:rsidRPr="00F64B2C" w:rsidRDefault="00DD3F8B" w:rsidP="001A4781">
                      <w:pPr>
                        <w:pStyle w:val="NoSpacing"/>
                        <w:pBdr>
                          <w:right w:val="single" w:sz="36" w:space="4" w:color="A5B592" w:themeColor="accent1"/>
                        </w:pBdr>
                        <w:spacing w:before="120"/>
                        <w:jc w:val="center"/>
                        <w:rPr>
                          <w:color w:val="7C9163" w:themeColor="accent1" w:themeShade="BF"/>
                        </w:rPr>
                      </w:pPr>
                    </w:p>
                    <w:p w14:paraId="44D8188A" w14:textId="32CCDD25" w:rsidR="00DD3F8B" w:rsidRPr="002D50C7" w:rsidRDefault="00000000" w:rsidP="001A4781">
                      <w:pPr>
                        <w:pStyle w:val="NoSpacing"/>
                        <w:pBdr>
                          <w:right w:val="single" w:sz="36" w:space="4" w:color="A5B592" w:themeColor="accent1"/>
                        </w:pBdr>
                        <w:jc w:val="center"/>
                        <w:rPr>
                          <w:color w:val="7C9163" w:themeColor="accent1" w:themeShade="BF"/>
                          <w:sz w:val="40"/>
                          <w:lang w:val="en-US"/>
                        </w:rPr>
                      </w:pPr>
                      <w:sdt>
                        <w:sdtPr>
                          <w:rPr>
                            <w:color w:val="7C9163" w:themeColor="accent1" w:themeShade="BF"/>
                            <w:sz w:val="160"/>
                            <w:lang w:val="en-US"/>
                          </w:rPr>
                          <w:alias w:val="Skriv initialer"/>
                          <w:tag w:val="Skriv initialer"/>
                          <w:id w:val="-426348513"/>
                          <w:placeholder>
                            <w:docPart w:val="A047490CA5519B4DB7B46C0057108DD1"/>
                          </w:placeholder>
                          <w:text/>
                        </w:sdtPr>
                        <w:sdtContent>
                          <w:r w:rsidR="00B96E6C" w:rsidRPr="002D50C7">
                            <w:rPr>
                              <w:color w:val="7C9163" w:themeColor="accent1" w:themeShade="BF"/>
                              <w:sz w:val="160"/>
                              <w:lang w:val="en-US"/>
                            </w:rPr>
                            <w:t>CT</w:t>
                          </w:r>
                        </w:sdtContent>
                      </w:sdt>
                      <w:r w:rsidR="00DD3F8B" w:rsidRPr="002D50C7">
                        <w:rPr>
                          <w:color w:val="7C9163" w:themeColor="accent1" w:themeShade="BF"/>
                          <w:sz w:val="160"/>
                          <w:lang w:val="en-US"/>
                        </w:rPr>
                        <w:br/>
                      </w:r>
                      <w:sdt>
                        <w:sdtPr>
                          <w:rPr>
                            <w:color w:val="7C9163" w:themeColor="accent1" w:themeShade="BF"/>
                            <w:sz w:val="40"/>
                            <w:lang w:val="en-US"/>
                          </w:rPr>
                          <w:alias w:val="Skriv navn"/>
                          <w:tag w:val="Skriv navn"/>
                          <w:id w:val="-1233228995"/>
                          <w:placeholder>
                            <w:docPart w:val="A047490CA5519B4DB7B46C0057108DD1"/>
                          </w:placeholder>
                          <w:text/>
                        </w:sdtPr>
                        <w:sdtContent>
                          <w:proofErr w:type="spellStart"/>
                          <w:r w:rsidR="00B96E6C" w:rsidRPr="002D50C7">
                            <w:rPr>
                              <w:color w:val="7C9163" w:themeColor="accent1" w:themeShade="BF"/>
                              <w:sz w:val="40"/>
                              <w:lang w:val="en-US"/>
                            </w:rPr>
                            <w:t>Cem</w:t>
                          </w:r>
                          <w:proofErr w:type="spellEnd"/>
                          <w:r w:rsidR="00B96E6C" w:rsidRPr="002D50C7">
                            <w:rPr>
                              <w:color w:val="7C9163" w:themeColor="accent1" w:themeShade="BF"/>
                              <w:sz w:val="40"/>
                              <w:lang w:val="en-US"/>
                            </w:rPr>
                            <w:t xml:space="preserve"> </w:t>
                          </w:r>
                          <w:proofErr w:type="spellStart"/>
                          <w:r w:rsidR="00B96E6C" w:rsidRPr="002D50C7">
                            <w:rPr>
                              <w:color w:val="7C9163" w:themeColor="accent1" w:themeShade="BF"/>
                              <w:sz w:val="40"/>
                              <w:lang w:val="en-US"/>
                            </w:rPr>
                            <w:t>Türker</w:t>
                          </w:r>
                          <w:proofErr w:type="spellEnd"/>
                        </w:sdtContent>
                      </w:sdt>
                    </w:p>
                    <w:p w14:paraId="31323E66" w14:textId="77777777" w:rsidR="00B565B5" w:rsidRPr="002D50C7" w:rsidRDefault="00B565B5" w:rsidP="001A4781">
                      <w:pPr>
                        <w:pStyle w:val="NoSpacing"/>
                        <w:pBdr>
                          <w:right w:val="single" w:sz="36" w:space="4" w:color="A5B592" w:themeColor="accent1"/>
                        </w:pBdr>
                        <w:jc w:val="center"/>
                        <w:rPr>
                          <w:color w:val="7C9163" w:themeColor="accent1" w:themeShade="BF"/>
                          <w:lang w:val="en-US"/>
                        </w:rPr>
                      </w:pPr>
                    </w:p>
                    <w:p w14:paraId="6F90A7D8" w14:textId="77777777" w:rsidR="00DD3F8B" w:rsidRPr="002D50C7" w:rsidRDefault="00DD3F8B" w:rsidP="001A4781">
                      <w:pPr>
                        <w:pStyle w:val="NoSpacing"/>
                        <w:pBdr>
                          <w:right w:val="single" w:sz="36" w:space="4" w:color="A5B592" w:themeColor="accent1"/>
                        </w:pBdr>
                        <w:jc w:val="center"/>
                        <w:rPr>
                          <w:rStyle w:val="A3"/>
                          <w:i w:val="0"/>
                          <w:color w:val="7C9163" w:themeColor="accent1" w:themeShade="BF"/>
                          <w:sz w:val="20"/>
                          <w:szCs w:val="24"/>
                          <w:lang w:val="en-US"/>
                        </w:rPr>
                      </w:pPr>
                    </w:p>
                    <w:p w14:paraId="1B83ECAD" w14:textId="6ECEB67F" w:rsidR="00DD3F8B" w:rsidRPr="001A4781" w:rsidRDefault="00000000" w:rsidP="001A4781">
                      <w:pPr>
                        <w:pStyle w:val="NoSpacing"/>
                        <w:pBdr>
                          <w:right w:val="single" w:sz="36" w:space="4" w:color="A5B592" w:themeColor="accent1"/>
                        </w:pBdr>
                        <w:jc w:val="center"/>
                        <w:rPr>
                          <w:rStyle w:val="A3"/>
                          <w:i w:val="0"/>
                          <w:color w:val="7C9163" w:themeColor="accent1" w:themeShade="BF"/>
                          <w:sz w:val="24"/>
                          <w:szCs w:val="24"/>
                          <w:lang w:val="en-US"/>
                        </w:rPr>
                      </w:pPr>
                      <w:sdt>
                        <w:sdtPr>
                          <w:rPr>
                            <w:rStyle w:val="A3"/>
                            <w:i w:val="0"/>
                            <w:color w:val="7C9163" w:themeColor="accent1" w:themeShade="BF"/>
                            <w:sz w:val="24"/>
                            <w:szCs w:val="24"/>
                            <w:lang w:val="en-US"/>
                          </w:rPr>
                          <w:alias w:val="Skriv gade og nr."/>
                          <w:tag w:val="Skriv gade og nr."/>
                          <w:id w:val="1675379021"/>
                          <w:placeholder>
                            <w:docPart w:val="EF9D1E85EA20894A98CA8C1F869B6599"/>
                          </w:placeholder>
                          <w:text/>
                        </w:sdtPr>
                        <w:sdtContent>
                          <w:proofErr w:type="spellStart"/>
                          <w:r w:rsidR="00B96E6C" w:rsidRPr="001A4781">
                            <w:rPr>
                              <w:rStyle w:val="A3"/>
                              <w:i w:val="0"/>
                              <w:color w:val="7C9163" w:themeColor="accent1" w:themeShade="BF"/>
                              <w:sz w:val="24"/>
                              <w:szCs w:val="24"/>
                              <w:lang w:val="en-US"/>
                            </w:rPr>
                            <w:t>Næsborgvej</w:t>
                          </w:r>
                          <w:proofErr w:type="spellEnd"/>
                          <w:r w:rsidR="00B96E6C" w:rsidRPr="001A4781">
                            <w:rPr>
                              <w:rStyle w:val="A3"/>
                              <w:i w:val="0"/>
                              <w:color w:val="7C9163" w:themeColor="accent1" w:themeShade="BF"/>
                              <w:sz w:val="24"/>
                              <w:szCs w:val="24"/>
                              <w:lang w:val="en-US"/>
                            </w:rPr>
                            <w:t xml:space="preserve"> 62 </w:t>
                          </w:r>
                          <w:proofErr w:type="spellStart"/>
                          <w:r w:rsidR="00B96E6C" w:rsidRPr="001A4781">
                            <w:rPr>
                              <w:rStyle w:val="A3"/>
                              <w:i w:val="0"/>
                              <w:color w:val="7C9163" w:themeColor="accent1" w:themeShade="BF"/>
                              <w:sz w:val="24"/>
                              <w:szCs w:val="24"/>
                              <w:lang w:val="en-US"/>
                            </w:rPr>
                            <w:t>st.</w:t>
                          </w:r>
                          <w:proofErr w:type="spellEnd"/>
                          <w:r w:rsidR="00B96E6C" w:rsidRPr="001A4781">
                            <w:rPr>
                              <w:rStyle w:val="A3"/>
                              <w:i w:val="0"/>
                              <w:color w:val="7C9163" w:themeColor="accent1" w:themeShade="BF"/>
                              <w:sz w:val="24"/>
                              <w:szCs w:val="24"/>
                              <w:lang w:val="en-US"/>
                            </w:rPr>
                            <w:t xml:space="preserve"> </w:t>
                          </w:r>
                          <w:proofErr w:type="spellStart"/>
                          <w:r w:rsidR="00B96E6C" w:rsidRPr="001A4781">
                            <w:rPr>
                              <w:rStyle w:val="A3"/>
                              <w:i w:val="0"/>
                              <w:color w:val="7C9163" w:themeColor="accent1" w:themeShade="BF"/>
                              <w:sz w:val="24"/>
                              <w:szCs w:val="24"/>
                              <w:lang w:val="en-US"/>
                            </w:rPr>
                            <w:t>th.</w:t>
                          </w:r>
                          <w:proofErr w:type="spellEnd"/>
                        </w:sdtContent>
                      </w:sdt>
                      <w:r w:rsidR="00DD3F8B" w:rsidRPr="001A4781">
                        <w:rPr>
                          <w:rStyle w:val="A3"/>
                          <w:i w:val="0"/>
                          <w:color w:val="7C9163" w:themeColor="accent1" w:themeShade="BF"/>
                          <w:sz w:val="24"/>
                          <w:szCs w:val="24"/>
                          <w:lang w:val="en-US"/>
                        </w:rPr>
                        <w:br/>
                        <w:t xml:space="preserve"> </w:t>
                      </w:r>
                      <w:sdt>
                        <w:sdtPr>
                          <w:rPr>
                            <w:rStyle w:val="A3"/>
                            <w:i w:val="0"/>
                            <w:color w:val="7C9163" w:themeColor="accent1" w:themeShade="BF"/>
                            <w:sz w:val="24"/>
                            <w:szCs w:val="24"/>
                            <w:lang w:val="en-US"/>
                          </w:rPr>
                          <w:alias w:val="Skriv postnummer og by"/>
                          <w:tag w:val="Skriv postnummer og by"/>
                          <w:id w:val="1866942169"/>
                          <w:placeholder>
                            <w:docPart w:val="EF9D1E85EA20894A98CA8C1F869B6599"/>
                          </w:placeholder>
                          <w:text/>
                        </w:sdtPr>
                        <w:sdtContent>
                          <w:r w:rsidR="00B96E6C" w:rsidRPr="001A4781">
                            <w:rPr>
                              <w:rStyle w:val="A3"/>
                              <w:i w:val="0"/>
                              <w:color w:val="7C9163" w:themeColor="accent1" w:themeShade="BF"/>
                              <w:sz w:val="24"/>
                              <w:szCs w:val="24"/>
                              <w:lang w:val="en-US"/>
                            </w:rPr>
                            <w:t>2650 Hvidovre</w:t>
                          </w:r>
                        </w:sdtContent>
                      </w:sdt>
                    </w:p>
                    <w:p w14:paraId="2F1B6F35" w14:textId="46D2CA69" w:rsidR="00DD3F8B" w:rsidRPr="001A4781" w:rsidRDefault="00000000" w:rsidP="001A4781">
                      <w:pPr>
                        <w:pStyle w:val="NoSpacing"/>
                        <w:pBdr>
                          <w:right w:val="single" w:sz="36" w:space="4" w:color="A5B592" w:themeColor="accent1"/>
                        </w:pBdr>
                        <w:jc w:val="center"/>
                        <w:rPr>
                          <w:color w:val="7C9163" w:themeColor="accent1" w:themeShade="BF"/>
                          <w:sz w:val="20"/>
                          <w:szCs w:val="24"/>
                          <w:lang w:val="en-US"/>
                        </w:rPr>
                      </w:pPr>
                      <w:sdt>
                        <w:sdtPr>
                          <w:rPr>
                            <w:rStyle w:val="A3"/>
                            <w:i w:val="0"/>
                            <w:color w:val="7C9163" w:themeColor="accent1" w:themeShade="BF"/>
                            <w:sz w:val="24"/>
                            <w:szCs w:val="24"/>
                          </w:rPr>
                          <w:alias w:val="Skriv email"/>
                          <w:tag w:val="Skriv email"/>
                          <w:id w:val="1278756055"/>
                          <w:placeholder>
                            <w:docPart w:val="EF9D1E85EA20894A98CA8C1F869B6599"/>
                          </w:placeholder>
                        </w:sdtPr>
                        <w:sdtEndPr>
                          <w:rPr>
                            <w:rStyle w:val="Hyperlink"/>
                            <w:rFonts w:cstheme="minorBidi"/>
                            <w:iCs w:val="0"/>
                            <w:u w:val="single"/>
                          </w:rPr>
                        </w:sdtEndPr>
                        <w:sdtContent>
                          <w:r w:rsidR="00B96E6C" w:rsidRPr="001A4781">
                            <w:rPr>
                              <w:rStyle w:val="A3"/>
                              <w:i w:val="0"/>
                              <w:color w:val="7C9163" w:themeColor="accent1" w:themeShade="BF"/>
                              <w:sz w:val="24"/>
                              <w:szCs w:val="24"/>
                              <w:lang w:val="en-US"/>
                            </w:rPr>
                            <w:t>cem.a.turker@gmail.com</w:t>
                          </w:r>
                        </w:sdtContent>
                      </w:sdt>
                      <w:r w:rsidR="00DD3F8B" w:rsidRPr="001A4781">
                        <w:rPr>
                          <w:color w:val="7C9163" w:themeColor="accent1" w:themeShade="BF"/>
                          <w:sz w:val="24"/>
                          <w:szCs w:val="24"/>
                          <w:lang w:val="en-US"/>
                        </w:rPr>
                        <w:br/>
                      </w:r>
                      <w:sdt>
                        <w:sdtPr>
                          <w:rPr>
                            <w:color w:val="7C9163" w:themeColor="accent1" w:themeShade="BF"/>
                            <w:sz w:val="24"/>
                            <w:szCs w:val="24"/>
                            <w:lang w:val="en-US"/>
                          </w:rPr>
                          <w:alias w:val="Skriv tlf. nr."/>
                          <w:tag w:val="Skriv tlf. nr."/>
                          <w:id w:val="1321931217"/>
                          <w:placeholder>
                            <w:docPart w:val="EF9D1E85EA20894A98CA8C1F869B6599"/>
                          </w:placeholder>
                          <w:text/>
                        </w:sdtPr>
                        <w:sdtContent>
                          <w:r w:rsidR="00B96E6C" w:rsidRPr="001A4781">
                            <w:rPr>
                              <w:color w:val="7C9163" w:themeColor="accent1" w:themeShade="BF"/>
                              <w:sz w:val="24"/>
                              <w:szCs w:val="24"/>
                              <w:lang w:val="en-US"/>
                            </w:rPr>
                            <w:t>6127 1187</w:t>
                          </w:r>
                        </w:sdtContent>
                      </w:sdt>
                      <w:r w:rsidR="00DD3F8B" w:rsidRPr="001A4781">
                        <w:rPr>
                          <w:rStyle w:val="A3"/>
                          <w:color w:val="7C9163" w:themeColor="accent1" w:themeShade="BF"/>
                          <w:sz w:val="18"/>
                          <w:lang w:val="en-US"/>
                        </w:rPr>
                        <w:br/>
                      </w:r>
                    </w:p>
                  </w:txbxContent>
                </v:textbox>
                <w10:wrap type="square" anchorx="margin" anchory="page"/>
              </v:shape>
            </w:pict>
          </mc:Fallback>
        </mc:AlternateContent>
      </w:r>
      <w:r w:rsidR="00B96E6C" w:rsidRPr="00174EB7">
        <w:rPr>
          <w:color w:val="000000" w:themeColor="text1"/>
          <w:sz w:val="26"/>
          <w:szCs w:val="26"/>
        </w:rPr>
        <w:t>Hvidovre,</w:t>
      </w:r>
      <w:r w:rsidR="00F80190" w:rsidRPr="00174EB7">
        <w:rPr>
          <w:color w:val="000000" w:themeColor="text1"/>
          <w:sz w:val="26"/>
          <w:szCs w:val="26"/>
        </w:rPr>
        <w:t xml:space="preserve"> d.</w:t>
      </w:r>
      <w:r w:rsidR="00B96E6C" w:rsidRPr="00174EB7">
        <w:rPr>
          <w:color w:val="000000" w:themeColor="text1"/>
          <w:sz w:val="26"/>
          <w:szCs w:val="26"/>
        </w:rPr>
        <w:t xml:space="preserve"> </w:t>
      </w:r>
      <w:r w:rsidR="00F80190" w:rsidRPr="00174EB7">
        <w:rPr>
          <w:color w:val="000000" w:themeColor="text1"/>
          <w:sz w:val="26"/>
          <w:szCs w:val="26"/>
        </w:rPr>
        <w:t>14. marts 2024</w:t>
      </w:r>
    </w:p>
    <w:p w14:paraId="27FADCED" w14:textId="02A2212B" w:rsidR="00174EB7" w:rsidRDefault="002D50C7" w:rsidP="00F64B2C">
      <w:pPr>
        <w:rPr>
          <w:rFonts w:ascii="Segoe UI" w:hAnsi="Segoe UI" w:cs="Segoe UI"/>
          <w:b/>
          <w:bCs/>
          <w:color w:val="7C9163" w:themeColor="accent1" w:themeShade="BF"/>
          <w:sz w:val="28"/>
          <w:szCs w:val="28"/>
          <w:shd w:val="clear" w:color="auto" w:fill="FFFFFF"/>
        </w:rPr>
      </w:pPr>
      <w:r w:rsidRPr="002D50C7">
        <w:rPr>
          <w:rFonts w:ascii="Segoe UI" w:hAnsi="Segoe UI" w:cs="Segoe UI"/>
          <w:b/>
          <w:bCs/>
          <w:color w:val="7C9163" w:themeColor="accent1" w:themeShade="BF"/>
          <w:sz w:val="28"/>
          <w:szCs w:val="28"/>
          <w:shd w:val="clear" w:color="auto" w:fill="FFFFFF"/>
        </w:rPr>
        <w:t xml:space="preserve">Datamatiker </w:t>
      </w:r>
      <w:r w:rsidR="00F80190">
        <w:rPr>
          <w:rFonts w:ascii="Segoe UI" w:hAnsi="Segoe UI" w:cs="Segoe UI"/>
          <w:b/>
          <w:bCs/>
          <w:color w:val="7C9163" w:themeColor="accent1" w:themeShade="BF"/>
          <w:sz w:val="28"/>
          <w:szCs w:val="28"/>
          <w:shd w:val="clear" w:color="auto" w:fill="FFFFFF"/>
        </w:rPr>
        <w:t>med hang for data</w:t>
      </w:r>
    </w:p>
    <w:p w14:paraId="265E6F0D" w14:textId="77777777" w:rsidR="00174EB7" w:rsidRPr="00174EB7" w:rsidRDefault="00174EB7" w:rsidP="00F64B2C">
      <w:pPr>
        <w:rPr>
          <w:color w:val="000000" w:themeColor="text1"/>
          <w:sz w:val="26"/>
          <w:szCs w:val="26"/>
        </w:rPr>
      </w:pPr>
    </w:p>
    <w:p w14:paraId="331B0DCF" w14:textId="34B8C8CF" w:rsidR="002D50C7" w:rsidRPr="00174EB7" w:rsidRDefault="002D50C7" w:rsidP="002D50C7">
      <w:pPr>
        <w:tabs>
          <w:tab w:val="right" w:pos="9356"/>
        </w:tabs>
        <w:rPr>
          <w:sz w:val="26"/>
          <w:szCs w:val="26"/>
          <w:lang w:val="en-DK"/>
        </w:rPr>
      </w:pPr>
      <w:r w:rsidRPr="00174EB7">
        <w:rPr>
          <w:sz w:val="26"/>
          <w:szCs w:val="26"/>
          <w:lang w:val="en-DK"/>
        </w:rPr>
        <w:t xml:space="preserve">Jeg </w:t>
      </w:r>
      <w:r w:rsidRPr="00174EB7">
        <w:rPr>
          <w:rFonts w:cstheme="minorHAnsi"/>
          <w:sz w:val="26"/>
          <w:szCs w:val="26"/>
          <w:lang w:val="en-DK"/>
        </w:rPr>
        <w:t>skriver</w:t>
      </w:r>
      <w:r w:rsidRPr="00174EB7">
        <w:rPr>
          <w:sz w:val="26"/>
          <w:szCs w:val="26"/>
          <w:lang w:val="en-DK"/>
        </w:rPr>
        <w:t xml:space="preserve"> for at udtrykke min</w:t>
      </w:r>
      <w:r w:rsidR="001533D2" w:rsidRPr="00174EB7">
        <w:rPr>
          <w:sz w:val="26"/>
          <w:szCs w:val="26"/>
          <w:lang w:val="en-DK"/>
        </w:rPr>
        <w:t xml:space="preserve"> </w:t>
      </w:r>
      <w:r w:rsidRPr="00174EB7">
        <w:rPr>
          <w:sz w:val="26"/>
          <w:szCs w:val="26"/>
          <w:lang w:val="en-DK"/>
        </w:rPr>
        <w:t xml:space="preserve">interesse for stillingen som Data Scientist hos </w:t>
      </w:r>
      <w:r w:rsidRPr="00174EB7">
        <w:rPr>
          <w:sz w:val="26"/>
          <w:szCs w:val="26"/>
          <w:lang w:val="en-DK"/>
        </w:rPr>
        <w:t>cerius</w:t>
      </w:r>
      <w:r w:rsidR="001533D2" w:rsidRPr="00174EB7">
        <w:rPr>
          <w:sz w:val="26"/>
          <w:szCs w:val="26"/>
          <w:lang w:val="en-DK"/>
        </w:rPr>
        <w:t>·radius</w:t>
      </w:r>
      <w:r w:rsidRPr="00174EB7">
        <w:rPr>
          <w:sz w:val="26"/>
          <w:szCs w:val="26"/>
          <w:lang w:val="en-DK"/>
        </w:rPr>
        <w:t xml:space="preserve"> som annonceret</w:t>
      </w:r>
      <w:r w:rsidR="001533D2" w:rsidRPr="00174EB7">
        <w:rPr>
          <w:sz w:val="26"/>
          <w:szCs w:val="26"/>
          <w:lang w:val="en-DK"/>
        </w:rPr>
        <w:t xml:space="preserve"> på Jobin</w:t>
      </w:r>
      <w:r w:rsidR="00174EB7" w:rsidRPr="00174EB7">
        <w:rPr>
          <w:sz w:val="26"/>
          <w:szCs w:val="26"/>
          <w:lang w:val="en-DK"/>
        </w:rPr>
        <w:t>d</w:t>
      </w:r>
      <w:r w:rsidR="001533D2" w:rsidRPr="00174EB7">
        <w:rPr>
          <w:sz w:val="26"/>
          <w:szCs w:val="26"/>
          <w:lang w:val="en-DK"/>
        </w:rPr>
        <w:t>ex</w:t>
      </w:r>
      <w:r w:rsidRPr="00174EB7">
        <w:rPr>
          <w:sz w:val="26"/>
          <w:szCs w:val="26"/>
          <w:lang w:val="en-DK"/>
        </w:rPr>
        <w:t>. Med en stærk passion for at arbejde med data og en dedikation til at levere indsigt</w:t>
      </w:r>
      <w:r w:rsidR="001533D2" w:rsidRPr="00174EB7">
        <w:rPr>
          <w:sz w:val="26"/>
          <w:szCs w:val="26"/>
          <w:lang w:val="en-DK"/>
        </w:rPr>
        <w:t xml:space="preserve"> for forretningen</w:t>
      </w:r>
      <w:r w:rsidRPr="00174EB7">
        <w:rPr>
          <w:sz w:val="26"/>
          <w:szCs w:val="26"/>
          <w:lang w:val="en-DK"/>
        </w:rPr>
        <w:t xml:space="preserve">, ser jeg frem </w:t>
      </w:r>
      <w:r w:rsidR="00F64B2C" w:rsidRPr="00174EB7">
        <w:rPr>
          <w:sz w:val="26"/>
          <w:szCs w:val="26"/>
          <w:lang w:val="en-DK"/>
        </w:rPr>
        <w:t>til</w:t>
      </w:r>
      <w:r w:rsidRPr="00174EB7">
        <w:rPr>
          <w:sz w:val="26"/>
          <w:szCs w:val="26"/>
          <w:lang w:val="en-DK"/>
        </w:rPr>
        <w:t xml:space="preserve"> at bidrage til </w:t>
      </w:r>
      <w:r w:rsidR="001533D2" w:rsidRPr="00174EB7">
        <w:rPr>
          <w:sz w:val="26"/>
          <w:szCs w:val="26"/>
          <w:lang w:val="en-DK"/>
        </w:rPr>
        <w:t xml:space="preserve">en bredere forståelse for danskernes energivaner. </w:t>
      </w:r>
    </w:p>
    <w:p w14:paraId="3372E9C8" w14:textId="77777777" w:rsidR="002D50C7" w:rsidRPr="00174EB7" w:rsidRDefault="002D50C7" w:rsidP="002D50C7">
      <w:pPr>
        <w:tabs>
          <w:tab w:val="right" w:pos="9356"/>
        </w:tabs>
        <w:rPr>
          <w:sz w:val="26"/>
          <w:szCs w:val="26"/>
          <w:lang w:val="en-DK"/>
        </w:rPr>
      </w:pPr>
    </w:p>
    <w:p w14:paraId="63CBA623" w14:textId="77777777" w:rsidR="00F80190" w:rsidRPr="00174EB7" w:rsidRDefault="00F80190" w:rsidP="00F80190">
      <w:pPr>
        <w:tabs>
          <w:tab w:val="right" w:pos="9356"/>
        </w:tabs>
        <w:rPr>
          <w:sz w:val="26"/>
          <w:szCs w:val="26"/>
          <w:lang w:val="en-DK"/>
        </w:rPr>
      </w:pPr>
      <w:r w:rsidRPr="00174EB7">
        <w:rPr>
          <w:sz w:val="26"/>
          <w:szCs w:val="26"/>
          <w:lang w:val="en-DK"/>
        </w:rPr>
        <w:t>Fra mit 3 måneder lange praktikophold i forbindelse med sidste semester af min uddannelse som datamatiker, bringer jeg erfaring med mig med håndtering af data, databaser og ETL processer.</w:t>
      </w:r>
    </w:p>
    <w:p w14:paraId="448ADCB2" w14:textId="77777777" w:rsidR="00F80190" w:rsidRPr="00174EB7" w:rsidRDefault="00F80190" w:rsidP="00F80190">
      <w:pPr>
        <w:tabs>
          <w:tab w:val="right" w:pos="9356"/>
        </w:tabs>
        <w:rPr>
          <w:sz w:val="26"/>
          <w:szCs w:val="26"/>
          <w:lang w:val="en-DK"/>
        </w:rPr>
      </w:pPr>
      <w:r w:rsidRPr="00174EB7">
        <w:rPr>
          <w:sz w:val="26"/>
          <w:szCs w:val="26"/>
          <w:lang w:val="en-DK"/>
        </w:rPr>
        <w:t xml:space="preserve">Hos Collectia A/S var jeg en del af Data Science og BI teamet hvor primær arbejdsopgave var forretningspleje. Jeg udtrak data fra Microsoft SQL Server-databasen ved hjælp af T-SQL som databasesprog. I min rolle som bindeled mellem forretningen og Data Science &amp; BI teamet, var jeg med til at understøtte forretningsbehovene som bestod i at imødekomme brugerkravene fra interne interessenter og udføre komplekse dataudtræk og præsentere data i Excel-format. Via korrespondance over intern ticketing system eller face-to-face, formåede jeg at kommunikere og samarbejde på tværs af forretningen for at forstå brugernes ønsker og behov og omsætte dem til brugervenlige og skræddersyede løsninger. </w:t>
      </w:r>
    </w:p>
    <w:p w14:paraId="40A84BDE" w14:textId="4528AD3D" w:rsidR="00F80190" w:rsidRPr="00174EB7" w:rsidRDefault="00F80190" w:rsidP="00F80190">
      <w:pPr>
        <w:tabs>
          <w:tab w:val="right" w:pos="9356"/>
        </w:tabs>
        <w:rPr>
          <w:sz w:val="26"/>
          <w:szCs w:val="26"/>
          <w:lang w:val="en-DK"/>
        </w:rPr>
      </w:pPr>
      <w:r w:rsidRPr="00174EB7">
        <w:rPr>
          <w:sz w:val="26"/>
          <w:szCs w:val="26"/>
          <w:lang w:val="en-DK"/>
        </w:rPr>
        <w:t>Python havde jeg som valgfag i femte og sidste semester hvor det blev benyttet til at udvikle software til en rigtig kunde til mit afsluttende hovedopgave med Flask som webframework. Desuden har jeg også været eksponeret overfor Pandas i forbindelse med valgfaget Machine Learning til dataanalyse-, håndtering og forberedelse af data til maskinlæringsmodeller.</w:t>
      </w:r>
    </w:p>
    <w:p w14:paraId="547E56F9" w14:textId="77777777" w:rsidR="00F64B2C" w:rsidRPr="00174EB7" w:rsidRDefault="00F64B2C" w:rsidP="002D50C7">
      <w:pPr>
        <w:tabs>
          <w:tab w:val="right" w:pos="9356"/>
        </w:tabs>
        <w:rPr>
          <w:sz w:val="28"/>
          <w:szCs w:val="28"/>
          <w:lang w:val="en-DK"/>
        </w:rPr>
      </w:pPr>
    </w:p>
    <w:p w14:paraId="183A72E5" w14:textId="0C5016BC" w:rsidR="00B96E6C" w:rsidRDefault="00D01876" w:rsidP="002D50C7">
      <w:pPr>
        <w:tabs>
          <w:tab w:val="right" w:pos="9356"/>
        </w:tabs>
        <w:rPr>
          <w:sz w:val="26"/>
          <w:szCs w:val="26"/>
          <w:lang w:val="en-DK"/>
        </w:rPr>
      </w:pPr>
      <w:r w:rsidRPr="00174EB7">
        <w:rPr>
          <w:sz w:val="26"/>
          <w:szCs w:val="26"/>
          <w:lang w:val="en-DK"/>
        </w:rPr>
        <w:t xml:space="preserve">I håbet om en </w:t>
      </w:r>
      <w:r w:rsidR="002D50C7" w:rsidRPr="00174EB7">
        <w:rPr>
          <w:sz w:val="26"/>
          <w:szCs w:val="26"/>
          <w:lang w:val="en-DK"/>
        </w:rPr>
        <w:t>mulighed</w:t>
      </w:r>
      <w:r w:rsidR="00F64B2C" w:rsidRPr="00174EB7">
        <w:rPr>
          <w:sz w:val="26"/>
          <w:szCs w:val="26"/>
          <w:lang w:val="en-DK"/>
        </w:rPr>
        <w:t xml:space="preserve"> for at diskutere hvordan </w:t>
      </w:r>
      <w:r w:rsidR="002D50C7" w:rsidRPr="00174EB7">
        <w:rPr>
          <w:sz w:val="26"/>
          <w:szCs w:val="26"/>
          <w:lang w:val="en-DK"/>
        </w:rPr>
        <w:t xml:space="preserve">mine færdigheder og erfaringer </w:t>
      </w:r>
      <w:r w:rsidR="00F64B2C" w:rsidRPr="00174EB7">
        <w:rPr>
          <w:sz w:val="26"/>
          <w:szCs w:val="26"/>
          <w:lang w:val="en-DK"/>
        </w:rPr>
        <w:t xml:space="preserve">passer ind </w:t>
      </w:r>
      <w:r w:rsidRPr="00174EB7">
        <w:rPr>
          <w:sz w:val="26"/>
          <w:szCs w:val="26"/>
          <w:lang w:val="en-DK"/>
        </w:rPr>
        <w:t>Porteføljestyring og Dataanalyse</w:t>
      </w:r>
      <w:r w:rsidRPr="00174EB7">
        <w:rPr>
          <w:sz w:val="26"/>
          <w:szCs w:val="26"/>
          <w:lang w:val="en-DK"/>
        </w:rPr>
        <w:t xml:space="preserve"> afdeligen </w:t>
      </w:r>
      <w:r w:rsidR="002D50C7" w:rsidRPr="00174EB7">
        <w:rPr>
          <w:sz w:val="26"/>
          <w:szCs w:val="26"/>
          <w:lang w:val="en-DK"/>
        </w:rPr>
        <w:t xml:space="preserve">og </w:t>
      </w:r>
      <w:r w:rsidR="00F64B2C" w:rsidRPr="00174EB7">
        <w:rPr>
          <w:sz w:val="26"/>
          <w:szCs w:val="26"/>
          <w:lang w:val="en-DK"/>
        </w:rPr>
        <w:t xml:space="preserve"> hvordan jeg kan </w:t>
      </w:r>
      <w:r w:rsidR="002D50C7" w:rsidRPr="00174EB7">
        <w:rPr>
          <w:sz w:val="26"/>
          <w:szCs w:val="26"/>
          <w:lang w:val="en-DK"/>
        </w:rPr>
        <w:t>bidrage til afdelingens fortsatte succes</w:t>
      </w:r>
      <w:r w:rsidR="00F64B2C" w:rsidRPr="00174EB7">
        <w:rPr>
          <w:sz w:val="26"/>
          <w:szCs w:val="26"/>
          <w:lang w:val="en-DK"/>
        </w:rPr>
        <w:t>, takker jeg</w:t>
      </w:r>
      <w:r w:rsidRPr="00174EB7">
        <w:rPr>
          <w:sz w:val="26"/>
          <w:szCs w:val="26"/>
          <w:lang w:val="en-DK"/>
        </w:rPr>
        <w:t xml:space="preserve"> </w:t>
      </w:r>
      <w:r w:rsidR="00174EB7" w:rsidRPr="00174EB7">
        <w:rPr>
          <w:sz w:val="26"/>
          <w:szCs w:val="26"/>
          <w:lang w:val="en-DK"/>
        </w:rPr>
        <w:t>dig</w:t>
      </w:r>
      <w:r w:rsidR="002D50C7" w:rsidRPr="00174EB7">
        <w:rPr>
          <w:sz w:val="26"/>
          <w:szCs w:val="26"/>
          <w:lang w:val="en-DK"/>
        </w:rPr>
        <w:t xml:space="preserve"> fordi </w:t>
      </w:r>
      <w:r w:rsidR="00174EB7" w:rsidRPr="00174EB7">
        <w:rPr>
          <w:sz w:val="26"/>
          <w:szCs w:val="26"/>
          <w:lang w:val="en-DK"/>
        </w:rPr>
        <w:t xml:space="preserve">du </w:t>
      </w:r>
      <w:r w:rsidR="002D50C7" w:rsidRPr="00174EB7">
        <w:rPr>
          <w:sz w:val="26"/>
          <w:szCs w:val="26"/>
          <w:lang w:val="en-DK"/>
        </w:rPr>
        <w:t>overvejer min ansøgning</w:t>
      </w:r>
      <w:r w:rsidRPr="00174EB7">
        <w:rPr>
          <w:sz w:val="26"/>
          <w:szCs w:val="26"/>
          <w:lang w:val="en-DK"/>
        </w:rPr>
        <w:t xml:space="preserve"> og</w:t>
      </w:r>
      <w:r w:rsidR="002D50C7" w:rsidRPr="00174EB7">
        <w:rPr>
          <w:sz w:val="26"/>
          <w:szCs w:val="26"/>
          <w:lang w:val="en-DK"/>
        </w:rPr>
        <w:t xml:space="preserve"> ser frem til </w:t>
      </w:r>
      <w:r w:rsidRPr="00174EB7">
        <w:rPr>
          <w:sz w:val="26"/>
          <w:szCs w:val="26"/>
          <w:lang w:val="en-DK"/>
        </w:rPr>
        <w:t>en positiv samtale.</w:t>
      </w:r>
    </w:p>
    <w:p w14:paraId="249A86D8" w14:textId="77777777" w:rsidR="00174EB7" w:rsidRPr="00174EB7" w:rsidRDefault="00174EB7" w:rsidP="002D50C7">
      <w:pPr>
        <w:tabs>
          <w:tab w:val="right" w:pos="9356"/>
        </w:tabs>
        <w:rPr>
          <w:sz w:val="26"/>
          <w:szCs w:val="26"/>
          <w:lang w:val="en-DK"/>
        </w:rPr>
      </w:pPr>
    </w:p>
    <w:p w14:paraId="431BF8B6" w14:textId="191D7763" w:rsidR="00DD3F8B" w:rsidRPr="00B96E6C" w:rsidRDefault="002D50C7" w:rsidP="00DB736B">
      <w:pPr>
        <w:tabs>
          <w:tab w:val="right" w:pos="9356"/>
        </w:tabs>
        <w:jc w:val="right"/>
        <w:rPr>
          <w:sz w:val="24"/>
          <w:szCs w:val="24"/>
        </w:rPr>
      </w:pPr>
      <w:r>
        <w:rPr>
          <w:sz w:val="24"/>
          <w:szCs w:val="24"/>
        </w:rPr>
        <w:t>Med venlig hilsen</w:t>
      </w:r>
    </w:p>
    <w:sdt>
      <w:sdtPr>
        <w:rPr>
          <w:sz w:val="24"/>
          <w:szCs w:val="24"/>
        </w:rPr>
        <w:alias w:val="Skriv navn"/>
        <w:tag w:val="Skriv navn"/>
        <w:id w:val="1957906640"/>
        <w:placeholder>
          <w:docPart w:val="6CE1CE660E4D4C419B8BA39E4A8E4B05"/>
        </w:placeholder>
        <w:text/>
      </w:sdtPr>
      <w:sdtContent>
        <w:p w14:paraId="542DD887" w14:textId="607BC6D0" w:rsidR="00DD3F8B" w:rsidRPr="00B96E6C" w:rsidRDefault="00DD3F8B" w:rsidP="00174EB7">
          <w:pPr>
            <w:tabs>
              <w:tab w:val="right" w:pos="9356"/>
            </w:tabs>
            <w:jc w:val="right"/>
            <w:rPr>
              <w:sz w:val="24"/>
              <w:szCs w:val="24"/>
            </w:rPr>
          </w:pPr>
          <w:r>
            <w:rPr>
              <w:sz w:val="24"/>
              <w:szCs w:val="24"/>
            </w:rPr>
            <w:t xml:space="preserve">Cem </w:t>
          </w:r>
          <w:proofErr w:type="spellStart"/>
          <w:r>
            <w:rPr>
              <w:sz w:val="24"/>
              <w:szCs w:val="24"/>
            </w:rPr>
            <w:t>Türker</w:t>
          </w:r>
          <w:proofErr w:type="spellEnd"/>
        </w:p>
      </w:sdtContent>
    </w:sdt>
    <w:sectPr w:rsidR="00DD3F8B" w:rsidRPr="00B96E6C">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BF725" w14:textId="77777777" w:rsidR="00532B15" w:rsidRDefault="00532B15" w:rsidP="00DB736B">
      <w:r>
        <w:separator/>
      </w:r>
    </w:p>
  </w:endnote>
  <w:endnote w:type="continuationSeparator" w:id="0">
    <w:p w14:paraId="4E6E1AAA" w14:textId="77777777" w:rsidR="00532B15" w:rsidRDefault="00532B15" w:rsidP="00DB73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otham">
    <w:altName w:val="Calibri"/>
    <w:panose1 w:val="020B0604020202020204"/>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B9194" w14:textId="77777777" w:rsidR="00532B15" w:rsidRDefault="00532B15" w:rsidP="00DB736B">
      <w:r>
        <w:separator/>
      </w:r>
    </w:p>
  </w:footnote>
  <w:footnote w:type="continuationSeparator" w:id="0">
    <w:p w14:paraId="69C1765B" w14:textId="77777777" w:rsidR="00532B15" w:rsidRDefault="00532B15" w:rsidP="00DB73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607524"/>
    <w:multiLevelType w:val="hybridMultilevel"/>
    <w:tmpl w:val="C792D798"/>
    <w:lvl w:ilvl="0" w:tplc="9E34A928">
      <w:start w:val="1"/>
      <w:numFmt w:val="bullet"/>
      <w:pStyle w:val="ListParagraph"/>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375086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attachedTemplate r:id="rId1"/>
  <w:defaultTabStop w:val="1304"/>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E6C"/>
    <w:rsid w:val="00006587"/>
    <w:rsid w:val="0003777D"/>
    <w:rsid w:val="000601C3"/>
    <w:rsid w:val="00076373"/>
    <w:rsid w:val="000F3782"/>
    <w:rsid w:val="001533D2"/>
    <w:rsid w:val="00174EB7"/>
    <w:rsid w:val="001A4781"/>
    <w:rsid w:val="001A52B8"/>
    <w:rsid w:val="00212771"/>
    <w:rsid w:val="00247726"/>
    <w:rsid w:val="002B1477"/>
    <w:rsid w:val="002D50C7"/>
    <w:rsid w:val="003C188C"/>
    <w:rsid w:val="003E4B3D"/>
    <w:rsid w:val="00407B6B"/>
    <w:rsid w:val="00532B15"/>
    <w:rsid w:val="0055653B"/>
    <w:rsid w:val="005B4745"/>
    <w:rsid w:val="005C4680"/>
    <w:rsid w:val="006716F0"/>
    <w:rsid w:val="00694ACE"/>
    <w:rsid w:val="006B5DE0"/>
    <w:rsid w:val="006E5BBE"/>
    <w:rsid w:val="00801D8E"/>
    <w:rsid w:val="008C6B44"/>
    <w:rsid w:val="0094246E"/>
    <w:rsid w:val="00957BF3"/>
    <w:rsid w:val="00A1681E"/>
    <w:rsid w:val="00A657CD"/>
    <w:rsid w:val="00A97EA5"/>
    <w:rsid w:val="00AD04A2"/>
    <w:rsid w:val="00B565B5"/>
    <w:rsid w:val="00B868AE"/>
    <w:rsid w:val="00B96E6C"/>
    <w:rsid w:val="00BE0826"/>
    <w:rsid w:val="00C62548"/>
    <w:rsid w:val="00CE3B6B"/>
    <w:rsid w:val="00D01876"/>
    <w:rsid w:val="00D14389"/>
    <w:rsid w:val="00DB736B"/>
    <w:rsid w:val="00DD3F8B"/>
    <w:rsid w:val="00E560A8"/>
    <w:rsid w:val="00F16EF3"/>
    <w:rsid w:val="00F5630F"/>
    <w:rsid w:val="00F64B2C"/>
    <w:rsid w:val="00F71D9F"/>
    <w:rsid w:val="00F755E0"/>
    <w:rsid w:val="00F8019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41473"/>
  <w15:chartTrackingRefBased/>
  <w15:docId w15:val="{51C56872-6BDA-0B49-A7E1-48B976840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6F0"/>
    <w:pPr>
      <w:spacing w:before="120" w:after="120"/>
      <w:jc w:val="both"/>
    </w:pPr>
  </w:style>
  <w:style w:type="paragraph" w:styleId="Heading1">
    <w:name w:val="heading 1"/>
    <w:basedOn w:val="Normal"/>
    <w:next w:val="Normal"/>
    <w:link w:val="Heading1Char"/>
    <w:uiPriority w:val="9"/>
    <w:qFormat/>
    <w:rsid w:val="00006587"/>
    <w:pPr>
      <w:keepNext/>
      <w:keepLines/>
      <w:spacing w:before="240" w:after="0"/>
      <w:outlineLvl w:val="0"/>
    </w:pPr>
    <w:rPr>
      <w:rFonts w:eastAsiaTheme="majorEastAsia" w:cstheme="majorBidi"/>
      <w:b/>
      <w:color w:val="7C9163" w:themeColor="accent1" w:themeShade="BF"/>
      <w:sz w:val="56"/>
      <w:szCs w:val="32"/>
    </w:rPr>
  </w:style>
  <w:style w:type="paragraph" w:styleId="Heading2">
    <w:name w:val="heading 2"/>
    <w:basedOn w:val="Normal"/>
    <w:next w:val="Normal"/>
    <w:link w:val="Heading2Char"/>
    <w:uiPriority w:val="9"/>
    <w:unhideWhenUsed/>
    <w:qFormat/>
    <w:rsid w:val="0003777D"/>
    <w:pPr>
      <w:keepNext/>
      <w:keepLines/>
      <w:pBdr>
        <w:bottom w:val="single" w:sz="8" w:space="1" w:color="A5B592" w:themeColor="accent1"/>
      </w:pBdr>
      <w:spacing w:before="240" w:line="240" w:lineRule="auto"/>
      <w:outlineLvl w:val="1"/>
    </w:pPr>
    <w:rPr>
      <w:rFonts w:eastAsiaTheme="majorEastAsia" w:cstheme="majorBidi"/>
      <w:b/>
      <w:color w:val="7C9163"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77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3">
    <w:name w:val="A3"/>
    <w:uiPriority w:val="99"/>
    <w:rsid w:val="00247726"/>
    <w:rPr>
      <w:rFonts w:cs="Gotham"/>
      <w:i/>
      <w:iCs/>
      <w:color w:val="000000"/>
      <w:sz w:val="15"/>
      <w:szCs w:val="15"/>
    </w:rPr>
  </w:style>
  <w:style w:type="paragraph" w:styleId="NoSpacing">
    <w:name w:val="No Spacing"/>
    <w:uiPriority w:val="1"/>
    <w:qFormat/>
    <w:rsid w:val="00247726"/>
    <w:pPr>
      <w:spacing w:after="0" w:line="240" w:lineRule="auto"/>
    </w:pPr>
  </w:style>
  <w:style w:type="character" w:customStyle="1" w:styleId="Heading1Char">
    <w:name w:val="Heading 1 Char"/>
    <w:basedOn w:val="DefaultParagraphFont"/>
    <w:link w:val="Heading1"/>
    <w:uiPriority w:val="9"/>
    <w:rsid w:val="00006587"/>
    <w:rPr>
      <w:rFonts w:eastAsiaTheme="majorEastAsia" w:cstheme="majorBidi"/>
      <w:b/>
      <w:color w:val="7C9163" w:themeColor="accent1" w:themeShade="BF"/>
      <w:sz w:val="56"/>
      <w:szCs w:val="32"/>
    </w:rPr>
  </w:style>
  <w:style w:type="character" w:styleId="Hyperlink">
    <w:name w:val="Hyperlink"/>
    <w:basedOn w:val="DefaultParagraphFont"/>
    <w:uiPriority w:val="99"/>
    <w:unhideWhenUsed/>
    <w:rsid w:val="00DD3F8B"/>
    <w:rPr>
      <w:color w:val="8E58B6" w:themeColor="hyperlink"/>
      <w:u w:val="single"/>
    </w:rPr>
  </w:style>
  <w:style w:type="character" w:styleId="PlaceholderText">
    <w:name w:val="Placeholder Text"/>
    <w:basedOn w:val="DefaultParagraphFont"/>
    <w:uiPriority w:val="99"/>
    <w:semiHidden/>
    <w:rsid w:val="00DD3F8B"/>
    <w:rPr>
      <w:color w:val="808080"/>
    </w:rPr>
  </w:style>
  <w:style w:type="character" w:customStyle="1" w:styleId="Heading2Char">
    <w:name w:val="Heading 2 Char"/>
    <w:basedOn w:val="DefaultParagraphFont"/>
    <w:link w:val="Heading2"/>
    <w:uiPriority w:val="9"/>
    <w:rsid w:val="0003777D"/>
    <w:rPr>
      <w:rFonts w:eastAsiaTheme="majorEastAsia" w:cstheme="majorBidi"/>
      <w:b/>
      <w:color w:val="7C9163" w:themeColor="accent1" w:themeShade="BF"/>
      <w:sz w:val="26"/>
      <w:szCs w:val="26"/>
    </w:rPr>
  </w:style>
  <w:style w:type="paragraph" w:customStyle="1" w:styleId="Indryk2">
    <w:name w:val="Indryk2"/>
    <w:basedOn w:val="Normal"/>
    <w:link w:val="Indryk2Tegn"/>
    <w:autoRedefine/>
    <w:qFormat/>
    <w:rsid w:val="00801D8E"/>
    <w:pPr>
      <w:spacing w:line="264" w:lineRule="auto"/>
      <w:ind w:left="1843" w:hanging="1843"/>
    </w:pPr>
    <w:rPr>
      <w:rFonts w:cs="Times New Roman"/>
      <w:kern w:val="24"/>
      <w:lang w:eastAsia="da-DK"/>
      <w14:ligatures w14:val="standardContextual"/>
    </w:rPr>
  </w:style>
  <w:style w:type="character" w:customStyle="1" w:styleId="Indryk2Tegn">
    <w:name w:val="Indryk2 Tegn"/>
    <w:basedOn w:val="DefaultParagraphFont"/>
    <w:link w:val="Indryk2"/>
    <w:rsid w:val="00801D8E"/>
    <w:rPr>
      <w:rFonts w:cs="Times New Roman"/>
      <w:kern w:val="24"/>
      <w:lang w:eastAsia="da-DK"/>
      <w14:ligatures w14:val="standardContextual"/>
    </w:rPr>
  </w:style>
  <w:style w:type="paragraph" w:styleId="ListParagraph">
    <w:name w:val="List Paragraph"/>
    <w:basedOn w:val="Normal"/>
    <w:uiPriority w:val="34"/>
    <w:qFormat/>
    <w:rsid w:val="00B868AE"/>
    <w:pPr>
      <w:numPr>
        <w:numId w:val="1"/>
      </w:numPr>
      <w:contextualSpacing/>
    </w:pPr>
    <w:rPr>
      <w:rFonts w:cstheme="minorHAnsi"/>
    </w:rPr>
  </w:style>
  <w:style w:type="paragraph" w:styleId="Header">
    <w:name w:val="header"/>
    <w:basedOn w:val="Normal"/>
    <w:link w:val="HeaderChar"/>
    <w:uiPriority w:val="99"/>
    <w:unhideWhenUsed/>
    <w:rsid w:val="000601C3"/>
    <w:pPr>
      <w:tabs>
        <w:tab w:val="center" w:pos="4819"/>
        <w:tab w:val="right" w:pos="9638"/>
      </w:tabs>
      <w:spacing w:after="0" w:line="240" w:lineRule="auto"/>
    </w:pPr>
  </w:style>
  <w:style w:type="character" w:customStyle="1" w:styleId="HeaderChar">
    <w:name w:val="Header Char"/>
    <w:basedOn w:val="DefaultParagraphFont"/>
    <w:link w:val="Header"/>
    <w:uiPriority w:val="99"/>
    <w:rsid w:val="000601C3"/>
  </w:style>
  <w:style w:type="paragraph" w:styleId="Footer">
    <w:name w:val="footer"/>
    <w:basedOn w:val="Normal"/>
    <w:link w:val="FooterChar"/>
    <w:uiPriority w:val="99"/>
    <w:unhideWhenUsed/>
    <w:rsid w:val="000601C3"/>
    <w:pPr>
      <w:tabs>
        <w:tab w:val="center" w:pos="4819"/>
        <w:tab w:val="right" w:pos="9638"/>
      </w:tabs>
      <w:spacing w:after="0" w:line="240" w:lineRule="auto"/>
    </w:pPr>
  </w:style>
  <w:style w:type="character" w:customStyle="1" w:styleId="FooterChar">
    <w:name w:val="Footer Char"/>
    <w:basedOn w:val="DefaultParagraphFont"/>
    <w:link w:val="Footer"/>
    <w:uiPriority w:val="99"/>
    <w:rsid w:val="000601C3"/>
  </w:style>
  <w:style w:type="character" w:styleId="FollowedHyperlink">
    <w:name w:val="FollowedHyperlink"/>
    <w:basedOn w:val="DefaultParagraphFont"/>
    <w:uiPriority w:val="99"/>
    <w:semiHidden/>
    <w:unhideWhenUsed/>
    <w:rsid w:val="00B96E6C"/>
    <w:rPr>
      <w:color w:val="7F6F6F" w:themeColor="followedHyperlink"/>
      <w:u w:val="single"/>
    </w:rPr>
  </w:style>
  <w:style w:type="character" w:styleId="UnresolvedMention">
    <w:name w:val="Unresolved Mention"/>
    <w:basedOn w:val="DefaultParagraphFont"/>
    <w:uiPriority w:val="99"/>
    <w:semiHidden/>
    <w:unhideWhenUsed/>
    <w:rsid w:val="00B96E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180799">
      <w:bodyDiv w:val="1"/>
      <w:marLeft w:val="0"/>
      <w:marRight w:val="0"/>
      <w:marTop w:val="0"/>
      <w:marBottom w:val="0"/>
      <w:divBdr>
        <w:top w:val="none" w:sz="0" w:space="0" w:color="auto"/>
        <w:left w:val="none" w:sz="0" w:space="0" w:color="auto"/>
        <w:bottom w:val="none" w:sz="0" w:space="0" w:color="auto"/>
        <w:right w:val="none" w:sz="0" w:space="0" w:color="auto"/>
      </w:divBdr>
    </w:div>
    <w:div w:id="574508795">
      <w:bodyDiv w:val="1"/>
      <w:marLeft w:val="0"/>
      <w:marRight w:val="0"/>
      <w:marTop w:val="0"/>
      <w:marBottom w:val="0"/>
      <w:divBdr>
        <w:top w:val="none" w:sz="0" w:space="0" w:color="auto"/>
        <w:left w:val="none" w:sz="0" w:space="0" w:color="auto"/>
        <w:bottom w:val="none" w:sz="0" w:space="0" w:color="auto"/>
        <w:right w:val="none" w:sz="0" w:space="0" w:color="auto"/>
      </w:divBdr>
    </w:div>
    <w:div w:id="156507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emakay/Documents/Skabeloner/Skabelon3-ansoegni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CE1CE660E4D4C419B8BA39E4A8E4B05"/>
        <w:category>
          <w:name w:val="General"/>
          <w:gallery w:val="placeholder"/>
        </w:category>
        <w:types>
          <w:type w:val="bbPlcHdr"/>
        </w:types>
        <w:behaviors>
          <w:behavior w:val="content"/>
        </w:behaviors>
        <w:guid w:val="{244E5CEE-585D-D04C-8364-A87A39363E7C}"/>
      </w:docPartPr>
      <w:docPartBody>
        <w:p w:rsidR="00683358" w:rsidRDefault="00000000">
          <w:pPr>
            <w:pStyle w:val="6CE1CE660E4D4C419B8BA39E4A8E4B05"/>
          </w:pPr>
          <w:r w:rsidRPr="004F661B">
            <w:rPr>
              <w:rStyle w:val="PlaceholderText"/>
            </w:rPr>
            <w:t>Klik her for at angive tekst.</w:t>
          </w:r>
        </w:p>
      </w:docPartBody>
    </w:docPart>
    <w:docPart>
      <w:docPartPr>
        <w:name w:val="FCED4490548AE44A9660549FD487EF0E"/>
        <w:category>
          <w:name w:val="General"/>
          <w:gallery w:val="placeholder"/>
        </w:category>
        <w:types>
          <w:type w:val="bbPlcHdr"/>
        </w:types>
        <w:behaviors>
          <w:behavior w:val="content"/>
        </w:behaviors>
        <w:guid w:val="{9172AF0E-1201-9F4A-9613-9A0BA59A9CB1}"/>
      </w:docPartPr>
      <w:docPartBody>
        <w:p w:rsidR="00683358" w:rsidRDefault="00000000">
          <w:pPr>
            <w:pStyle w:val="FCED4490548AE44A9660549FD487EF0E"/>
          </w:pPr>
          <w:r w:rsidRPr="004F661B">
            <w:rPr>
              <w:rStyle w:val="PlaceholderText"/>
            </w:rPr>
            <w:t>Klik her for at angive tekst.</w:t>
          </w:r>
        </w:p>
      </w:docPartBody>
    </w:docPart>
    <w:docPart>
      <w:docPartPr>
        <w:name w:val="A047490CA5519B4DB7B46C0057108DD1"/>
        <w:category>
          <w:name w:val="General"/>
          <w:gallery w:val="placeholder"/>
        </w:category>
        <w:types>
          <w:type w:val="bbPlcHdr"/>
        </w:types>
        <w:behaviors>
          <w:behavior w:val="content"/>
        </w:behaviors>
        <w:guid w:val="{F42DC9BE-F1C9-DC4A-B83B-AEC2802EBC79}"/>
      </w:docPartPr>
      <w:docPartBody>
        <w:p w:rsidR="00683358" w:rsidRDefault="00000000">
          <w:pPr>
            <w:pStyle w:val="A047490CA5519B4DB7B46C0057108DD1"/>
          </w:pPr>
          <w:r w:rsidRPr="00A42832">
            <w:rPr>
              <w:rStyle w:val="PlaceholderText"/>
            </w:rPr>
            <w:t>Klik her for at angive tekst.</w:t>
          </w:r>
        </w:p>
      </w:docPartBody>
    </w:docPart>
    <w:docPart>
      <w:docPartPr>
        <w:name w:val="EF9D1E85EA20894A98CA8C1F869B6599"/>
        <w:category>
          <w:name w:val="General"/>
          <w:gallery w:val="placeholder"/>
        </w:category>
        <w:types>
          <w:type w:val="bbPlcHdr"/>
        </w:types>
        <w:behaviors>
          <w:behavior w:val="content"/>
        </w:behaviors>
        <w:guid w:val="{73751F29-D977-C247-94A0-0C7F3F955D65}"/>
      </w:docPartPr>
      <w:docPartBody>
        <w:p w:rsidR="00683358" w:rsidRDefault="00000000">
          <w:pPr>
            <w:pStyle w:val="EF9D1E85EA20894A98CA8C1F869B6599"/>
          </w:pPr>
          <w:r w:rsidRPr="004F661B">
            <w:rPr>
              <w:rStyle w:val="PlaceholderText"/>
            </w:rPr>
            <w:t>Klik her for at angive tekst.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otham">
    <w:altName w:val="Calibri"/>
    <w:panose1 w:val="020B0604020202020204"/>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163"/>
    <w:rsid w:val="00683358"/>
    <w:rsid w:val="00725163"/>
    <w:rsid w:val="008D1E49"/>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DK"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CE1CE660E4D4C419B8BA39E4A8E4B05">
    <w:name w:val="6CE1CE660E4D4C419B8BA39E4A8E4B05"/>
  </w:style>
  <w:style w:type="paragraph" w:customStyle="1" w:styleId="FCED4490548AE44A9660549FD487EF0E">
    <w:name w:val="FCED4490548AE44A9660549FD487EF0E"/>
  </w:style>
  <w:style w:type="paragraph" w:customStyle="1" w:styleId="A047490CA5519B4DB7B46C0057108DD1">
    <w:name w:val="A047490CA5519B4DB7B46C0057108DD1"/>
  </w:style>
  <w:style w:type="paragraph" w:customStyle="1" w:styleId="EF9D1E85EA20894A98CA8C1F869B6599">
    <w:name w:val="EF9D1E85EA20894A98CA8C1F869B65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Papi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9F5EB-FD3F-47A8-BDF3-1BF4A923E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Skabelon3-ansoegning.dotx</Template>
  <TotalTime>4</TotalTime>
  <Pages>1</Pages>
  <Words>287</Words>
  <Characters>1636</Characters>
  <Application>Microsoft Office Word</Application>
  <DocSecurity>0</DocSecurity>
  <Lines>13</Lines>
  <Paragraphs>3</Paragraphs>
  <ScaleCrop>false</ScaleCrop>
  <HeadingPairs>
    <vt:vector size="6" baseType="variant">
      <vt:variant>
        <vt:lpstr>Title</vt:lpstr>
      </vt:variant>
      <vt:variant>
        <vt:i4>1</vt:i4>
      </vt:variant>
      <vt:variant>
        <vt:lpstr>Titel</vt:lpstr>
      </vt:variant>
      <vt:variant>
        <vt:i4>1</vt:i4>
      </vt:variant>
      <vt:variant>
        <vt:lpstr>Overskrifter</vt:lpstr>
      </vt:variant>
      <vt:variant>
        <vt:i4>1</vt:i4>
      </vt:variant>
    </vt:vector>
  </HeadingPairs>
  <TitlesOfParts>
    <vt:vector size="3" baseType="lpstr">
      <vt:lpstr/>
      <vt:lpstr/>
      <vt:lpstr>&lt;Spændende overskrift&gt;</vt:lpstr>
    </vt:vector>
  </TitlesOfParts>
  <Company>Hewlett-Packard</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 Akay Türker</dc:creator>
  <cp:keywords/>
  <dc:description/>
  <cp:lastModifiedBy>Cem Akay Türker</cp:lastModifiedBy>
  <cp:revision>3</cp:revision>
  <cp:lastPrinted>2015-05-06T09:28:00Z</cp:lastPrinted>
  <dcterms:created xsi:type="dcterms:W3CDTF">2024-03-14T10:28:00Z</dcterms:created>
  <dcterms:modified xsi:type="dcterms:W3CDTF">2024-03-14T10:28:00Z</dcterms:modified>
</cp:coreProperties>
</file>